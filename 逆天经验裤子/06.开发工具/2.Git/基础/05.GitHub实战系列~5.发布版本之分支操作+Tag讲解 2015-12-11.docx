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7C233B" w:rsidRDefault="008223C0" w:rsidP="008223C0">
          <w:pPr>
            <w:pStyle w:val="PublishStatus"/>
          </w:pPr>
          <w:r>
            <w:t>此文章已于</w:t>
          </w:r>
          <w:r>
            <w:t xml:space="preserve"> 16:23:07 2015/12/14 </w:t>
          </w:r>
          <w:r>
            <w:t>重新发布到</w:t>
          </w:r>
          <w:r>
            <w:t xml:space="preserve"> Net | Linux | </w:t>
          </w:r>
          <w:r>
            <w:t>安全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444F2E" w:rsidRDefault="007C233B">
              <w:pPr>
                <w:pStyle w:val="Publishwithline"/>
              </w:pPr>
              <w:r w:rsidRPr="007C233B">
                <w:rPr>
                  <w:rFonts w:hint="eastAsia"/>
                </w:rPr>
                <w:t>05.GitHub</w:t>
              </w:r>
              <w:r w:rsidRPr="007C233B">
                <w:rPr>
                  <w:rFonts w:hint="eastAsia"/>
                </w:rPr>
                <w:t>实战系列</w:t>
              </w:r>
              <w:r w:rsidRPr="007C233B">
                <w:rPr>
                  <w:rFonts w:hint="eastAsia"/>
                </w:rPr>
                <w:t>~5.</w:t>
              </w:r>
              <w:r w:rsidRPr="007C233B">
                <w:rPr>
                  <w:rFonts w:hint="eastAsia"/>
                </w:rPr>
                <w:t>发布版本之分支操作</w:t>
              </w:r>
              <w:r w:rsidRPr="007C233B">
                <w:rPr>
                  <w:rFonts w:hint="eastAsia"/>
                </w:rPr>
                <w:t>+Tag</w:t>
              </w:r>
              <w:r w:rsidRPr="007C233B">
                <w:rPr>
                  <w:rFonts w:hint="eastAsia"/>
                </w:rPr>
                <w:t>讲解</w:t>
              </w:r>
              <w:r>
                <w:rPr>
                  <w:rFonts w:hint="eastAsia"/>
                </w:rPr>
                <w:t xml:space="preserve"> 2015-12-14</w:t>
              </w:r>
            </w:p>
          </w:sdtContent>
        </w:sdt>
        <w:p w:rsidR="00444F2E" w:rsidRDefault="00444F2E">
          <w:pPr>
            <w:pStyle w:val="underline"/>
          </w:pPr>
        </w:p>
        <w:p w:rsidR="007C233B" w:rsidRDefault="007C233B" w:rsidP="007C233B">
          <w:pPr>
            <w:pStyle w:val="PadderBetweenTitleandProperties"/>
          </w:pPr>
        </w:p>
        <w:p w:rsidR="007C233B" w:rsidRDefault="007C233B" w:rsidP="007C233B">
          <w:pPr>
            <w:pStyle w:val="Categories"/>
            <w:rPr>
              <w:sz w:val="2"/>
              <w:szCs w:val="2"/>
            </w:rPr>
          </w:pPr>
          <w:r>
            <w:rPr>
              <w:rFonts w:ascii="微软雅黑" w:hAnsi="微软雅黑" w:cs="微软雅黑"/>
            </w:rPr>
            <w:t>类别</w:t>
          </w:r>
          <w:r>
            <w:tab/>
          </w:r>
          <w:sdt>
            <w:sdtPr>
              <w:id w:val="-895346421"/>
              <w:placeholder>
                <w:docPart w:val="3399620875"/>
              </w:placeholder>
              <w:showingPlcHdr/>
              <w:dataBinding w:prefixMappings="xmlns:ns0 = 'http://www.microsoft.com/Office/Word/BlogTool'" w:xpath="/ns0:BlogPostInfo/ns0:Category1" w:storeItemID="{5F329CAD-B019-4FA6-9FEF-74898909AD20}"/>
              <w:comboBox w:lastValue="">
                <w:listItem w:displayText="[Markdown]" w:value="[Markdown]"/>
                <w:listItem w:displayText="[发布为文章]" w:value="[发布为文章]"/>
                <w:listItem w:displayText="[发布为新闻]" w:value="[发布为新闻]"/>
                <w:listItem w:displayText="[发布为日记]" w:value="[发布为日记]"/>
                <w:listItem w:displayText="[发布至博客园首页]" w:value="[发布至博客园首页]"/>
                <w:listItem w:displayText="[随笔分类]小白C#之道" w:value="[随笔分类]小白C#之道"/>
                <w:listItem w:displayText="[随笔分类]异常处理" w:value="[随笔分类]异常处理"/>
                <w:listItem w:displayText="[随笔分类]系统那点事" w:value="[随笔分类]系统那点事"/>
                <w:listItem w:displayText="[随笔分类]菜鸟.Net之路" w:value="[随笔分类]菜鸟.Net之路"/>
                <w:listItem w:displayText="[随笔分类]谁能无情？" w:value="[随笔分类]谁能无情？"/>
                <w:listItem w:displayText="[随笔分类]通告" w:value="[随笔分类]通告"/>
                <w:listItem w:displayText="[随笔分类]黑洞的曙光" w:value="[随笔分类]黑洞的曙光"/>
                <w:listItem w:displayText="「网站分类」.NET新手区" w:value="「网站分类」.NET新手区"/>
                <w:listItem w:displayText="「网站分类」Android开发" w:value="「网站分类」Android开发"/>
                <w:listItem w:displayText="「网站分类」ASP.NET" w:value="「网站分类」ASP.NET"/>
                <w:listItem w:displayText="「网站分类」ASP.NET MVC" w:value="「网站分类」ASP.NET MVC"/>
                <w:listItem w:displayText="「网站分类」C#" w:value="「网站分类」C#"/>
                <w:listItem w:displayText="「网站分类」C++" w:value="「网站分类」C++"/>
                <w:listItem w:displayText="「网站分类」CLR" w:value="「网站分类」CLR"/>
                <w:listItem w:displayText="「网站分类」C语言" w:value="「网站分类」C语言"/>
                <w:listItem w:displayText="「网站分类」Delphi" w:value="「网站分类」Delphi"/>
                <w:listItem w:displayText="「网站分类」Dynamics CRM" w:value="「网站分类」Dynamics CRM"/>
                <w:listItem w:displayText="「网站分类」Entity Framework" w:value="「网站分类」Entity Framework"/>
                <w:listItem w:displayText="「网站分类」Erlang" w:value="「网站分类」Erlang"/>
                <w:listItem w:displayText="「网站分类」Flex" w:value="「网站分类」Flex"/>
                <w:listItem w:displayText="「网站分类」GIS技术" w:value="「网站分类」GIS技术"/>
                <w:listItem w:displayText="「网站分类」Go" w:value="「网站分类」Go"/>
                <w:listItem w:displayText="「网站分类」Google开发" w:value="「网站分类」Google开发"/>
                <w:listItem w:displayText="「网站分类」Html/Css" w:value="「网站分类」Html/Css"/>
                <w:listItem w:displayText="「网站分类」HTML5" w:value="「网站分类」HTML5"/>
                <w:listItem w:displayText="「网站分类」iOS开发" w:value="「网站分类」iOS开发"/>
                <w:listItem w:displayText="「网站分类」Java" w:value="「网站分类」Java"/>
                <w:listItem w:displayText="「网站分类」JavaScript" w:value="「网站分类」JavaScript"/>
                <w:listItem w:displayText="「网站分类」jQuery" w:value="「网站分类」jQuery"/>
                <w:listItem w:displayText="「网站分类」K2 BPM" w:value="「网站分类」K2 BPM"/>
                <w:listItem w:displayText="「网站分类」Linux" w:value="「网站分类」Linux"/>
                <w:listItem w:displayText="「网站分类」MySQL" w:value="「网站分类」MySQL"/>
                <w:listItem w:displayText="「网站分类」NoSQL" w:value="「网站分类」NoSQL"/>
                <w:listItem w:displayText="「网站分类」Oracle" w:value="「网站分类」Oracle"/>
                <w:listItem w:displayText="「网站分类」Oracle ERP" w:value="「网站分类」Oracle ERP"/>
                <w:listItem w:displayText="「网站分类」OS X" w:value="「网站分类」OS X"/>
                <w:listItem w:displayText="「网站分类」PHP" w:value="「网站分类」PHP"/>
                <w:listItem w:displayText="「网站分类」Python" w:value="「网站分类」Python"/>
                <w:listItem w:displayText="「网站分类」Ruby" w:value="「网站分类」Ruby"/>
                <w:listItem w:displayText="「网站分类」R语言" w:value="「网站分类」R语言"/>
                <w:listItem w:displayText="「网站分类」SAP" w:value="「网站分类」SAP"/>
                <w:listItem w:displayText="「网站分类」Scala" w:value="「网站分类」Scala"/>
                <w:listItem w:displayText="「网站分类」SharePoint" w:value="「网站分类」SharePoint"/>
                <w:listItem w:displayText="「网站分类」Silverlight" w:value="「网站分类」Silverlight"/>
                <w:listItem w:displayText="「网站分类」SQL Server" w:value="「网站分类」SQL Server"/>
                <w:listItem w:displayText="「网站分类」Swift" w:value="「网站分类」Swift"/>
                <w:listItem w:displayText="「网站分类」Verilog" w:value="「网站分类」Verilog"/>
                <w:listItem w:displayText="「网站分类」Visual Studio" w:value="「网站分类」Visual Studio"/>
                <w:listItem w:displayText="「网站分类」WCF" w:value="「网站分类」WCF"/>
                <w:listItem w:displayText="「网站分类」Windows" w:value="「网站分类」Windows"/>
                <w:listItem w:displayText="「网站分类」Windows CE" w:value="「网站分类」Windows CE"/>
                <w:listItem w:displayText="「网站分类」Windows Mobile" w:value="「网站分类」Windows Mobile"/>
                <w:listItem w:displayText="「网站分类」Windows Phone" w:value="「网站分类」Windows Phone"/>
                <w:listItem w:displayText="「网站分类」Windows Server" w:value="「网站分类」Windows Server"/>
                <w:listItem w:displayText="「网站分类」WinForm" w:value="「网站分类」WinForm"/>
                <w:listItem w:displayText="「网站分类」WinRT/Metro" w:value="「网站分类」WinRT/Metro"/>
                <w:listItem w:displayText="「网站分类」WPF" w:value="「网站分类」WPF"/>
                <w:listItem w:displayText="「网站分类」XNA" w:value="「网站分类」XNA"/>
                <w:listItem w:displayText="「网站分类」云计算" w:value="「网站分类」云计算"/>
                <w:listItem w:displayText="「网站分类」代码与软件发布" w:value="「网站分类」代码与软件发布"/>
                <w:listItem w:displayText="「网站分类」企业信息化" w:value="「网站分类」企业信息化"/>
                <w:listItem w:displayText="「网站分类」企业信息化其他" w:value="「网站分类」企业信息化其他"/>
                <w:listItem w:displayText="「网站分类」信息安全" w:value="「网站分类」信息安全"/>
                <w:listItem w:displayText="「网站分类」其他手机开发" w:value="「网站分类」其他手机开发"/>
                <w:listItem w:displayText="「网站分类」其他技术区" w:value="「网站分类」其他技术区"/>
                <w:listItem w:displayText="「网站分类」其它数据库" w:value="「网站分类」其它数据库"/>
                <w:listItem w:displayText="「网站分类」其它语言" w:value="「网站分类」其它语言"/>
                <w:listItem w:displayText="「网站分类」大数据" w:value="「网站分类」大数据"/>
                <w:listItem w:displayText="「网站分类」嵌入式" w:value="「网站分类」嵌入式"/>
                <w:listItem w:displayText="「网站分类」开源研究" w:value="「网站分类」开源研究"/>
                <w:listItem w:displayText="「网站分类」控件开发" w:value="「网站分类」控件开发"/>
                <w:listItem w:displayText="「网站分类」敏捷开发" w:value="「网站分类」敏捷开发"/>
                <w:listItem w:displayText="「网站分类」架构设计" w:value="「网站分类」架构设计"/>
                <w:listItem w:displayText="「网站分类」求职面试" w:value="「网站分类」求职面试"/>
                <w:listItem w:displayText="「网站分类」程序人生" w:value="「网站分类」程序人生"/>
                <w:listItem w:displayText="「网站分类」算法与数据结构" w:value="「网站分类」算法与数据结构"/>
                <w:listItem w:displayText="「网站分类」翻译区" w:value="「网站分类」翻译区"/>
                <w:listItem w:displayText="「网站分类」计算机图形学" w:value="「网站分类」计算机图形学"/>
                <w:listItem w:displayText="「网站分类」设计模式" w:value="「网站分类」设计模式"/>
                <w:listItem w:displayText="「网站分类」读书区" w:value="「网站分类」读书区"/>
                <w:listItem w:displayText="「网站分类」转载区" w:value="「网站分类」转载区"/>
                <w:listItem w:displayText="「网站分类」软件工程其他" w:value="「网站分类」软件工程其他"/>
                <w:listItem w:displayText="「网站分类」软件测试" w:value="「网站分类」软件测试"/>
                <w:listItem w:displayText="「网站分类」非技术区" w:value="「网站分类」非技术区"/>
                <w:listItem w:displayText="「网站分类」面向对象" w:value="「网站分类」面向对象"/>
                <w:listItem w:displayText="「网站分类」项目与团队管理" w:value="「网站分类」项目与团队管理"/>
                <w:listItem w:displayText="「网站分类」领域驱动设计" w:value="「网站分类」领域驱动设计"/>
                <w:listItem w:displayText="无" w:value=" "/>
              </w:comboBox>
            </w:sdtPr>
            <w:sdtEndPr/>
            <w:sdtContent>
              <w:r w:rsidR="00295D02" w:rsidRPr="00E70F21">
                <w:rPr>
                  <w:rStyle w:val="a3"/>
                  <w:rFonts w:hint="eastAsia"/>
                </w:rPr>
                <w:t>[</w:t>
              </w:r>
              <w:r w:rsidR="00295D02" w:rsidRPr="00E70F21">
                <w:rPr>
                  <w:rStyle w:val="a3"/>
                  <w:rFonts w:ascii="微软雅黑" w:hAnsi="微软雅黑" w:cs="微软雅黑"/>
                </w:rPr>
                <w:t>选择一个类别或键入一个新类别</w:t>
              </w:r>
              <w:r w:rsidR="00295D02" w:rsidRPr="00E70F21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1337577154"/>
              <w:placeholder>
                <w:docPart w:val="1337577154"/>
              </w:placeholder>
              <w:showingPlcHdr/>
              <w:dataBinding w:prefixMappings="xmlns:ns0 = 'http://www.microsoft.com/Office/Word/BlogTool'" w:xpath="/ns0:BlogPostInfo/ns0:Category2" w:storeItemID="{5F329CAD-B019-4FA6-9FEF-74898909AD20}"/>
              <w:comboBox w:lastValue="">
                <w:listItem w:displayText="[Markdown]" w:value="[Markdown]"/>
                <w:listItem w:displayText="[发布为文章]" w:value="[发布为文章]"/>
                <w:listItem w:displayText="[发布为新闻]" w:value="[发布为新闻]"/>
                <w:listItem w:displayText="[发布为日记]" w:value="[发布为日记]"/>
                <w:listItem w:displayText="[发布至博客园首页]" w:value="[发布至博客园首页]"/>
                <w:listItem w:displayText="[随笔分类]小白C#之道" w:value="[随笔分类]小白C#之道"/>
                <w:listItem w:displayText="[随笔分类]异常处理" w:value="[随笔分类]异常处理"/>
                <w:listItem w:displayText="[随笔分类]系统那点事" w:value="[随笔分类]系统那点事"/>
                <w:listItem w:displayText="[随笔分类]菜鸟.Net之路" w:value="[随笔分类]菜鸟.Net之路"/>
                <w:listItem w:displayText="[随笔分类]谁能无情？" w:value="[随笔分类]谁能无情？"/>
                <w:listItem w:displayText="[随笔分类]通告" w:value="[随笔分类]通告"/>
                <w:listItem w:displayText="[随笔分类]黑洞的曙光" w:value="[随笔分类]黑洞的曙光"/>
                <w:listItem w:displayText="「网站分类」.NET新手区" w:value="「网站分类」.NET新手区"/>
                <w:listItem w:displayText="「网站分类」Android开发" w:value="「网站分类」Android开发"/>
                <w:listItem w:displayText="「网站分类」ASP.NET" w:value="「网站分类」ASP.NET"/>
                <w:listItem w:displayText="「网站分类」ASP.NET MVC" w:value="「网站分类」ASP.NET MVC"/>
                <w:listItem w:displayText="「网站分类」C#" w:value="「网站分类」C#"/>
                <w:listItem w:displayText="「网站分类」C++" w:value="「网站分类」C++"/>
                <w:listItem w:displayText="「网站分类」CLR" w:value="「网站分类」CLR"/>
                <w:listItem w:displayText="「网站分类」C语言" w:value="「网站分类」C语言"/>
                <w:listItem w:displayText="「网站分类」Delphi" w:value="「网站分类」Delphi"/>
                <w:listItem w:displayText="「网站分类」Dynamics CRM" w:value="「网站分类」Dynamics CRM"/>
                <w:listItem w:displayText="「网站分类」Entity Framework" w:value="「网站分类」Entity Framework"/>
                <w:listItem w:displayText="「网站分类」Erlang" w:value="「网站分类」Erlang"/>
                <w:listItem w:displayText="「网站分类」Flex" w:value="「网站分类」Flex"/>
                <w:listItem w:displayText="「网站分类」GIS技术" w:value="「网站分类」GIS技术"/>
                <w:listItem w:displayText="「网站分类」Go" w:value="「网站分类」Go"/>
                <w:listItem w:displayText="「网站分类」Google开发" w:value="「网站分类」Google开发"/>
                <w:listItem w:displayText="「网站分类」Html/Css" w:value="「网站分类」Html/Css"/>
                <w:listItem w:displayText="「网站分类」HTML5" w:value="「网站分类」HTML5"/>
                <w:listItem w:displayText="「网站分类」iOS开发" w:value="「网站分类」iOS开发"/>
                <w:listItem w:displayText="「网站分类」Java" w:value="「网站分类」Java"/>
                <w:listItem w:displayText="「网站分类」JavaScript" w:value="「网站分类」JavaScript"/>
                <w:listItem w:displayText="「网站分类」jQuery" w:value="「网站分类」jQuery"/>
                <w:listItem w:displayText="「网站分类」K2 BPM" w:value="「网站分类」K2 BPM"/>
                <w:listItem w:displayText="「网站分类」Linux" w:value="「网站分类」Linux"/>
                <w:listItem w:displayText="「网站分类」MySQL" w:value="「网站分类」MySQL"/>
                <w:listItem w:displayText="「网站分类」NoSQL" w:value="「网站分类」NoSQL"/>
                <w:listItem w:displayText="「网站分类」Oracle" w:value="「网站分类」Oracle"/>
                <w:listItem w:displayText="「网站分类」Oracle ERP" w:value="「网站分类」Oracle ERP"/>
                <w:listItem w:displayText="「网站分类」OS X" w:value="「网站分类」OS X"/>
                <w:listItem w:displayText="「网站分类」PHP" w:value="「网站分类」PHP"/>
                <w:listItem w:displayText="「网站分类」Python" w:value="「网站分类」Python"/>
                <w:listItem w:displayText="「网站分类」Ruby" w:value="「网站分类」Ruby"/>
                <w:listItem w:displayText="「网站分类」R语言" w:value="「网站分类」R语言"/>
                <w:listItem w:displayText="「网站分类」SAP" w:value="「网站分类」SAP"/>
                <w:listItem w:displayText="「网站分类」Scala" w:value="「网站分类」Scala"/>
                <w:listItem w:displayText="「网站分类」SharePoint" w:value="「网站分类」SharePoint"/>
                <w:listItem w:displayText="「网站分类」Silverlight" w:value="「网站分类」Silverlight"/>
                <w:listItem w:displayText="「网站分类」SQL Server" w:value="「网站分类」SQL Server"/>
                <w:listItem w:displayText="「网站分类」Swift" w:value="「网站分类」Swift"/>
                <w:listItem w:displayText="「网站分类」Verilog" w:value="「网站分类」Verilog"/>
                <w:listItem w:displayText="「网站分类」Visual Studio" w:value="「网站分类」Visual Studio"/>
                <w:listItem w:displayText="「网站分类」WCF" w:value="「网站分类」WCF"/>
                <w:listItem w:displayText="「网站分类」Windows" w:value="「网站分类」Windows"/>
                <w:listItem w:displayText="「网站分类」Windows CE" w:value="「网站分类」Windows CE"/>
                <w:listItem w:displayText="「网站分类」Windows Mobile" w:value="「网站分类」Windows Mobile"/>
                <w:listItem w:displayText="「网站分类」Windows Phone" w:value="「网站分类」Windows Phone"/>
                <w:listItem w:displayText="「网站分类」Windows Server" w:value="「网站分类」Windows Server"/>
                <w:listItem w:displayText="「网站分类」WinForm" w:value="「网站分类」WinForm"/>
                <w:listItem w:displayText="「网站分类」WinRT/Metro" w:value="「网站分类」WinRT/Metro"/>
                <w:listItem w:displayText="「网站分类」WPF" w:value="「网站分类」WPF"/>
                <w:listItem w:displayText="「网站分类」XNA" w:value="「网站分类」XNA"/>
                <w:listItem w:displayText="「网站分类」云计算" w:value="「网站分类」云计算"/>
                <w:listItem w:displayText="「网站分类」代码与软件发布" w:value="「网站分类」代码与软件发布"/>
                <w:listItem w:displayText="「网站分类」企业信息化" w:value="「网站分类」企业信息化"/>
                <w:listItem w:displayText="「网站分类」企业信息化其他" w:value="「网站分类」企业信息化其他"/>
                <w:listItem w:displayText="「网站分类」信息安全" w:value="「网站分类」信息安全"/>
                <w:listItem w:displayText="「网站分类」其他手机开发" w:value="「网站分类」其他手机开发"/>
                <w:listItem w:displayText="「网站分类」其他技术区" w:value="「网站分类」其他技术区"/>
                <w:listItem w:displayText="「网站分类」其它数据库" w:value="「网站分类」其它数据库"/>
                <w:listItem w:displayText="「网站分类」其它语言" w:value="「网站分类」其它语言"/>
                <w:listItem w:displayText="「网站分类」大数据" w:value="「网站分类」大数据"/>
                <w:listItem w:displayText="「网站分类」嵌入式" w:value="「网站分类」嵌入式"/>
                <w:listItem w:displayText="「网站分类」开源研究" w:value="「网站分类」开源研究"/>
                <w:listItem w:displayText="「网站分类」控件开发" w:value="「网站分类」控件开发"/>
                <w:listItem w:displayText="「网站分类」敏捷开发" w:value="「网站分类」敏捷开发"/>
                <w:listItem w:displayText="「网站分类」架构设计" w:value="「网站分类」架构设计"/>
                <w:listItem w:displayText="「网站分类」求职面试" w:value="「网站分类」求职面试"/>
                <w:listItem w:displayText="「网站分类」程序人生" w:value="「网站分类」程序人生"/>
                <w:listItem w:displayText="「网站分类」算法与数据结构" w:value="「网站分类」算法与数据结构"/>
                <w:listItem w:displayText="「网站分类」翻译区" w:value="「网站分类」翻译区"/>
                <w:listItem w:displayText="「网站分类」计算机图形学" w:value="「网站分类」计算机图形学"/>
                <w:listItem w:displayText="「网站分类」设计模式" w:value="「网站分类」设计模式"/>
                <w:listItem w:displayText="「网站分类」读书区" w:value="「网站分类」读书区"/>
                <w:listItem w:displayText="「网站分类」转载区" w:value="「网站分类」转载区"/>
                <w:listItem w:displayText="「网站分类」软件工程其他" w:value="「网站分类」软件工程其他"/>
                <w:listItem w:displayText="「网站分类」软件测试" w:value="「网站分类」软件测试"/>
                <w:listItem w:displayText="「网站分类」非技术区" w:value="「网站分类」非技术区"/>
                <w:listItem w:displayText="「网站分类」面向对象" w:value="「网站分类」面向对象"/>
                <w:listItem w:displayText="「网站分类」项目与团队管理" w:value="「网站分类」项目与团队管理"/>
                <w:listItem w:displayText="「网站分类」领域驱动设计" w:value="「网站分类」领域驱动设计"/>
                <w:listItem w:displayText="无" w:value=" "/>
              </w:comboBox>
            </w:sdtPr>
            <w:sdtEndPr/>
            <w:sdtContent>
              <w:r w:rsidR="00295D02" w:rsidRPr="00E70F21">
                <w:rPr>
                  <w:rStyle w:val="a3"/>
                  <w:rFonts w:hint="eastAsia"/>
                </w:rPr>
                <w:t>[</w:t>
              </w:r>
              <w:r w:rsidR="00295D02" w:rsidRPr="00E70F21">
                <w:rPr>
                  <w:rStyle w:val="a3"/>
                  <w:rFonts w:ascii="微软雅黑" w:hAnsi="微软雅黑" w:cs="微软雅黑"/>
                </w:rPr>
                <w:t>选择一个类别或键入一个新类别</w:t>
              </w:r>
              <w:r w:rsidR="00295D02" w:rsidRPr="00E70F21">
                <w:rPr>
                  <w:rStyle w:val="a3"/>
                  <w:rFonts w:hint="eastAsia"/>
                </w:rPr>
                <w:t>]</w:t>
              </w:r>
            </w:sdtContent>
          </w:sdt>
        </w:p>
        <w:p w:rsidR="00444F2E" w:rsidRDefault="00E51847">
          <w:pPr>
            <w:pStyle w:val="PadderBetweenControlandBody"/>
          </w:pPr>
        </w:p>
      </w:sdtContent>
    </w:sdt>
    <w:p w:rsidR="007C233B" w:rsidRDefault="007C233B">
      <w:bookmarkStart w:id="0" w:name="_GoBack"/>
      <w:bookmarkEnd w:id="0"/>
    </w:p>
    <w:p w:rsidR="009F79D9" w:rsidRDefault="00B2141B">
      <w:r>
        <w:rPr>
          <w:rFonts w:hint="eastAsia"/>
        </w:rPr>
        <w:t>如果是自己开发的话，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你最关心的可能就是今天所讲的东西了，屁话不多说，步入正轨</w:t>
      </w:r>
      <w:r>
        <w:rPr>
          <w:rFonts w:hint="eastAsia"/>
        </w:rPr>
        <w:t>~</w:t>
      </w:r>
    </w:p>
    <w:p w:rsidR="00B2141B" w:rsidRDefault="00B2141B">
      <w:r w:rsidRPr="00B2141B">
        <w:rPr>
          <w:b/>
          <w:color w:val="FF0000"/>
          <w:sz w:val="28"/>
          <w:szCs w:val="28"/>
        </w:rPr>
        <w:t>T</w:t>
      </w:r>
      <w:r w:rsidRPr="00B2141B">
        <w:rPr>
          <w:rFonts w:hint="eastAsia"/>
          <w:b/>
          <w:color w:val="FF0000"/>
          <w:sz w:val="28"/>
          <w:szCs w:val="28"/>
        </w:rPr>
        <w:t>ag</w:t>
      </w:r>
      <w:r w:rsidRPr="00B2141B">
        <w:rPr>
          <w:rFonts w:hint="eastAsia"/>
          <w:b/>
          <w:color w:val="FF0000"/>
          <w:sz w:val="28"/>
          <w:szCs w:val="28"/>
        </w:rPr>
        <w:t>推送</w:t>
      </w:r>
      <w:r>
        <w:rPr>
          <w:rFonts w:hint="eastAsia"/>
        </w:rPr>
        <w:t>：</w:t>
      </w:r>
    </w:p>
    <w:p w:rsidR="00B2141B" w:rsidRDefault="00B2141B">
      <w:r>
        <w:rPr>
          <w:rFonts w:hint="eastAsia"/>
        </w:rPr>
        <w:t>先看看需求：</w:t>
      </w:r>
    </w:p>
    <w:p w:rsidR="009F79D9" w:rsidRDefault="009F79D9">
      <w:r>
        <w:rPr>
          <w:noProof/>
        </w:rPr>
        <w:drawing>
          <wp:inline distT="0" distB="0" distL="0" distR="0">
            <wp:extent cx="10110111" cy="6384331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0111" cy="638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D9" w:rsidRDefault="00B2141B">
      <w:r>
        <w:rPr>
          <w:rFonts w:hint="eastAsia"/>
        </w:rPr>
        <w:t>1</w:t>
      </w:r>
      <w:r w:rsidR="00295D02">
        <w:t xml:space="preserve">. </w:t>
      </w:r>
      <w:r>
        <w:rPr>
          <w:rFonts w:hint="eastAsia"/>
        </w:rPr>
        <w:t>引入，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tag</w:t>
      </w:r>
      <w:r>
        <w:rPr>
          <w:rFonts w:hint="eastAsia"/>
        </w:rPr>
        <w:t>的命令是：</w:t>
      </w:r>
      <w:proofErr w:type="spellStart"/>
      <w:proofErr w:type="gramStart"/>
      <w:r w:rsidRPr="00B2141B">
        <w:rPr>
          <w:rFonts w:hint="eastAsia"/>
          <w:b/>
          <w:color w:val="ED7D31" w:themeColor="accent2"/>
          <w:sz w:val="30"/>
          <w:szCs w:val="30"/>
        </w:rPr>
        <w:t>git</w:t>
      </w:r>
      <w:proofErr w:type="spellEnd"/>
      <w:r w:rsidRPr="00B2141B">
        <w:rPr>
          <w:b/>
          <w:color w:val="ED7D31" w:themeColor="accent2"/>
          <w:sz w:val="30"/>
          <w:szCs w:val="30"/>
        </w:rPr>
        <w:t xml:space="preserve">  </w:t>
      </w:r>
      <w:r w:rsidRPr="00B2141B">
        <w:rPr>
          <w:rFonts w:hint="eastAsia"/>
          <w:b/>
          <w:color w:val="ED7D31" w:themeColor="accent2"/>
          <w:sz w:val="30"/>
          <w:szCs w:val="30"/>
        </w:rPr>
        <w:t>tag</w:t>
      </w:r>
      <w:proofErr w:type="gramEnd"/>
    </w:p>
    <w:p w:rsidR="009F79D9" w:rsidRPr="00295D02" w:rsidRDefault="00295D02">
      <w:pPr>
        <w:rPr>
          <w:b/>
          <w:color w:val="ED7D31" w:themeColor="accent2"/>
          <w:sz w:val="30"/>
          <w:szCs w:val="30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Tag </w:t>
      </w:r>
      <w:r>
        <w:rPr>
          <w:rFonts w:hint="eastAsia"/>
        </w:rPr>
        <w:t>是直接</w:t>
      </w:r>
      <w:proofErr w:type="gramStart"/>
      <w:r>
        <w:rPr>
          <w:rFonts w:hint="eastAsia"/>
        </w:rPr>
        <w:t>加名字</w:t>
      </w:r>
      <w:proofErr w:type="gramEnd"/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了，格式：</w:t>
      </w:r>
      <w:r w:rsidRPr="00295D02">
        <w:rPr>
          <w:rFonts w:hint="eastAsia"/>
          <w:b/>
          <w:color w:val="ED7D31" w:themeColor="accent2"/>
          <w:sz w:val="30"/>
          <w:szCs w:val="30"/>
        </w:rPr>
        <w:t xml:space="preserve"> </w:t>
      </w:r>
      <w:proofErr w:type="spellStart"/>
      <w:r w:rsidRPr="00295D02">
        <w:rPr>
          <w:rFonts w:hint="eastAsia"/>
          <w:b/>
          <w:color w:val="ED7D31" w:themeColor="accent2"/>
          <w:sz w:val="30"/>
          <w:szCs w:val="30"/>
        </w:rPr>
        <w:t>git</w:t>
      </w:r>
      <w:proofErr w:type="spellEnd"/>
      <w:r w:rsidRPr="00295D02">
        <w:rPr>
          <w:b/>
          <w:color w:val="ED7D31" w:themeColor="accent2"/>
          <w:sz w:val="30"/>
          <w:szCs w:val="30"/>
        </w:rPr>
        <w:t xml:space="preserve"> </w:t>
      </w:r>
      <w:r w:rsidRPr="00295D02">
        <w:rPr>
          <w:rFonts w:hint="eastAsia"/>
          <w:b/>
          <w:color w:val="ED7D31" w:themeColor="accent2"/>
          <w:sz w:val="30"/>
          <w:szCs w:val="30"/>
        </w:rPr>
        <w:t>tag</w:t>
      </w:r>
      <w:r w:rsidRPr="00295D02">
        <w:rPr>
          <w:b/>
          <w:color w:val="ED7D31" w:themeColor="accent2"/>
          <w:sz w:val="30"/>
          <w:szCs w:val="30"/>
        </w:rPr>
        <w:t xml:space="preserve"> </w:t>
      </w:r>
      <w:r w:rsidRPr="00295D02">
        <w:rPr>
          <w:rFonts w:hint="eastAsia"/>
          <w:b/>
          <w:color w:val="ED7D31" w:themeColor="accent2"/>
          <w:sz w:val="30"/>
          <w:szCs w:val="30"/>
        </w:rPr>
        <w:t>名字</w:t>
      </w:r>
      <w:r w:rsidRPr="00295D02">
        <w:rPr>
          <w:rFonts w:hint="eastAsia"/>
          <w:b/>
          <w:color w:val="ED7D31" w:themeColor="accent2"/>
          <w:sz w:val="30"/>
          <w:szCs w:val="30"/>
        </w:rPr>
        <w:t xml:space="preserve"> </w:t>
      </w:r>
      <w:r w:rsidRPr="00295D02">
        <w:rPr>
          <w:b/>
          <w:color w:val="ED7D31" w:themeColor="accent2"/>
          <w:sz w:val="30"/>
          <w:szCs w:val="30"/>
        </w:rPr>
        <w:t>–</w:t>
      </w:r>
      <w:r w:rsidRPr="00295D02">
        <w:rPr>
          <w:rFonts w:hint="eastAsia"/>
          <w:b/>
          <w:color w:val="ED7D31" w:themeColor="accent2"/>
          <w:sz w:val="30"/>
          <w:szCs w:val="30"/>
        </w:rPr>
        <w:t>m</w:t>
      </w:r>
      <w:r w:rsidRPr="00295D02">
        <w:rPr>
          <w:b/>
          <w:color w:val="ED7D31" w:themeColor="accent2"/>
          <w:sz w:val="30"/>
          <w:szCs w:val="30"/>
        </w:rPr>
        <w:t xml:space="preserve"> “</w:t>
      </w:r>
      <w:r w:rsidRPr="00295D02">
        <w:rPr>
          <w:rFonts w:hint="eastAsia"/>
          <w:b/>
          <w:color w:val="ED7D31" w:themeColor="accent2"/>
          <w:sz w:val="30"/>
          <w:szCs w:val="30"/>
        </w:rPr>
        <w:t>注释</w:t>
      </w:r>
      <w:r w:rsidRPr="00295D02">
        <w:rPr>
          <w:b/>
          <w:color w:val="ED7D31" w:themeColor="accent2"/>
          <w:sz w:val="30"/>
          <w:szCs w:val="30"/>
        </w:rPr>
        <w:t>”</w:t>
      </w:r>
    </w:p>
    <w:p w:rsidR="009F79D9" w:rsidRDefault="009F79D9">
      <w:r>
        <w:rPr>
          <w:noProof/>
        </w:rPr>
        <w:drawing>
          <wp:inline distT="0" distB="0" distL="0" distR="0">
            <wp:extent cx="7746956" cy="190577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6956" cy="190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D9" w:rsidRDefault="00295D02">
      <w:r>
        <w:t>3.</w:t>
      </w:r>
      <w:r>
        <w:rPr>
          <w:rFonts w:hint="eastAsia"/>
        </w:rPr>
        <w:t>有些人可能会</w:t>
      </w:r>
      <w:proofErr w:type="gramStart"/>
      <w:r>
        <w:rPr>
          <w:rFonts w:hint="eastAsia"/>
        </w:rPr>
        <w:t>问创建</w:t>
      </w:r>
      <w:proofErr w:type="gramEnd"/>
      <w:r>
        <w:rPr>
          <w:rFonts w:hint="eastAsia"/>
        </w:rPr>
        <w:t>完了有毛用？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里面依旧木有</w:t>
      </w:r>
    </w:p>
    <w:p w:rsidR="00295D02" w:rsidRDefault="00295D02">
      <w:r>
        <w:rPr>
          <w:noProof/>
        </w:rPr>
        <w:drawing>
          <wp:inline distT="0" distB="0" distL="0" distR="0" wp14:anchorId="43B14715" wp14:editId="0300C17B">
            <wp:extent cx="10110111" cy="6384331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0111" cy="638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02" w:rsidRPr="00295D02" w:rsidRDefault="00295D02">
      <w:pPr>
        <w:rPr>
          <w:b/>
          <w:color w:val="ED7D31" w:themeColor="accent2"/>
          <w:sz w:val="30"/>
          <w:szCs w:val="30"/>
        </w:rPr>
      </w:pPr>
      <w:r>
        <w:rPr>
          <w:rFonts w:hint="eastAsia"/>
        </w:rPr>
        <w:t>4.</w:t>
      </w:r>
      <w:r>
        <w:rPr>
          <w:rFonts w:hint="eastAsia"/>
        </w:rPr>
        <w:t>这个。。。。。。不要急，我们推送一下就有了：</w:t>
      </w:r>
      <w:proofErr w:type="spellStart"/>
      <w:r w:rsidRPr="00295D02">
        <w:rPr>
          <w:rFonts w:hint="eastAsia"/>
          <w:b/>
          <w:color w:val="ED7D31" w:themeColor="accent2"/>
          <w:sz w:val="30"/>
          <w:szCs w:val="30"/>
        </w:rPr>
        <w:t>git</w:t>
      </w:r>
      <w:proofErr w:type="spellEnd"/>
      <w:r w:rsidRPr="00295D02">
        <w:rPr>
          <w:b/>
          <w:color w:val="ED7D31" w:themeColor="accent2"/>
          <w:sz w:val="30"/>
          <w:szCs w:val="30"/>
        </w:rPr>
        <w:t xml:space="preserve"> push origin </w:t>
      </w:r>
      <w:r w:rsidRPr="00295D02">
        <w:rPr>
          <w:rFonts w:hint="eastAsia"/>
          <w:b/>
          <w:color w:val="ED7D31" w:themeColor="accent2"/>
          <w:sz w:val="30"/>
          <w:szCs w:val="30"/>
        </w:rPr>
        <w:t>tag</w:t>
      </w:r>
      <w:r w:rsidRPr="00295D02">
        <w:rPr>
          <w:rFonts w:hint="eastAsia"/>
          <w:b/>
          <w:color w:val="ED7D31" w:themeColor="accent2"/>
          <w:sz w:val="30"/>
          <w:szCs w:val="30"/>
        </w:rPr>
        <w:t>名</w:t>
      </w:r>
    </w:p>
    <w:p w:rsidR="009F79D9" w:rsidRDefault="009F79D9">
      <w:r>
        <w:rPr>
          <w:rFonts w:hint="eastAsia"/>
          <w:noProof/>
        </w:rPr>
        <w:drawing>
          <wp:inline distT="0" distB="0" distL="0" distR="0">
            <wp:extent cx="7794601" cy="1572261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4601" cy="157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D9" w:rsidRDefault="00295D02">
      <w:r>
        <w:rPr>
          <w:rFonts w:hint="eastAsia"/>
        </w:rPr>
        <w:t>5.</w:t>
      </w:r>
      <w:r>
        <w:rPr>
          <w:rFonts w:hint="eastAsia"/>
        </w:rPr>
        <w:t>看看效果：</w:t>
      </w:r>
    </w:p>
    <w:p w:rsidR="009F79D9" w:rsidRDefault="009F79D9">
      <w:r>
        <w:rPr>
          <w:rFonts w:hint="eastAsia"/>
          <w:noProof/>
        </w:rPr>
        <w:drawing>
          <wp:inline distT="0" distB="0" distL="0" distR="0" wp14:anchorId="077001E8" wp14:editId="6F05DD39">
            <wp:extent cx="5002647" cy="4497618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647" cy="449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D9" w:rsidRDefault="009F79D9"/>
    <w:p w:rsidR="00295D02" w:rsidRDefault="00295D02" w:rsidP="00295D02">
      <w:r>
        <w:rPr>
          <w:rFonts w:hint="eastAsia"/>
          <w:b/>
          <w:color w:val="FF0000"/>
          <w:sz w:val="28"/>
          <w:szCs w:val="28"/>
        </w:rPr>
        <w:t>Branch</w:t>
      </w:r>
      <w:r w:rsidRPr="00B2141B">
        <w:rPr>
          <w:rFonts w:hint="eastAsia"/>
          <w:b/>
          <w:color w:val="FF0000"/>
          <w:sz w:val="28"/>
          <w:szCs w:val="28"/>
        </w:rPr>
        <w:t>推送</w:t>
      </w:r>
      <w:r>
        <w:rPr>
          <w:rFonts w:hint="eastAsia"/>
        </w:rPr>
        <w:t>：（分支推送）</w:t>
      </w:r>
    </w:p>
    <w:p w:rsidR="009F79D9" w:rsidRDefault="00295D02">
      <w:r>
        <w:rPr>
          <w:rFonts w:hint="eastAsia"/>
        </w:rPr>
        <w:t>先看看需求</w:t>
      </w:r>
    </w:p>
    <w:p w:rsidR="009F79D9" w:rsidRDefault="009F79D9">
      <w:r>
        <w:rPr>
          <w:rFonts w:hint="eastAsia"/>
          <w:noProof/>
        </w:rPr>
        <w:drawing>
          <wp:inline distT="0" distB="0" distL="0" distR="0">
            <wp:extent cx="8051880" cy="5869773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880" cy="586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D9" w:rsidRDefault="00295D02">
      <w:r>
        <w:t>1.</w:t>
      </w:r>
      <w:r w:rsidRPr="00295D02">
        <w:rPr>
          <w:rFonts w:hint="eastAsia"/>
          <w:b/>
          <w:color w:val="ED7D31" w:themeColor="accent2"/>
          <w:sz w:val="30"/>
          <w:szCs w:val="30"/>
        </w:rPr>
        <w:t xml:space="preserve">git branch </w:t>
      </w:r>
      <w:r>
        <w:rPr>
          <w:rFonts w:hint="eastAsia"/>
        </w:rPr>
        <w:t>是查看分支（</w:t>
      </w:r>
      <w:r>
        <w:rPr>
          <w:rFonts w:hint="eastAsia"/>
        </w:rPr>
        <w:t>*</w:t>
      </w:r>
      <w:r>
        <w:rPr>
          <w:rFonts w:hint="eastAsia"/>
        </w:rPr>
        <w:t>代表当前处于哪个分支）</w:t>
      </w:r>
    </w:p>
    <w:p w:rsidR="009F79D9" w:rsidRDefault="009F79D9">
      <w:r>
        <w:rPr>
          <w:rFonts w:hint="eastAsia"/>
          <w:noProof/>
        </w:rPr>
        <w:drawing>
          <wp:inline distT="0" distB="0" distL="0" distR="0">
            <wp:extent cx="7813658" cy="8671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3658" cy="8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D9" w:rsidRDefault="00295D02">
      <w:r>
        <w:t>2.</w:t>
      </w:r>
      <w:r>
        <w:rPr>
          <w:rFonts w:hint="eastAsia"/>
        </w:rPr>
        <w:t>怎么创建呢？</w:t>
      </w:r>
      <w:proofErr w:type="spellStart"/>
      <w:r w:rsidRPr="00295D02">
        <w:rPr>
          <w:rFonts w:hint="eastAsia"/>
          <w:b/>
          <w:color w:val="ED7D31" w:themeColor="accent2"/>
          <w:sz w:val="30"/>
          <w:szCs w:val="30"/>
        </w:rPr>
        <w:t>git</w:t>
      </w:r>
      <w:proofErr w:type="spellEnd"/>
      <w:r w:rsidRPr="00295D02">
        <w:rPr>
          <w:b/>
          <w:color w:val="ED7D31" w:themeColor="accent2"/>
          <w:sz w:val="30"/>
          <w:szCs w:val="30"/>
        </w:rPr>
        <w:t xml:space="preserve"> </w:t>
      </w:r>
      <w:r w:rsidRPr="00295D02">
        <w:rPr>
          <w:rFonts w:hint="eastAsia"/>
          <w:b/>
          <w:color w:val="ED7D31" w:themeColor="accent2"/>
          <w:sz w:val="30"/>
          <w:szCs w:val="30"/>
        </w:rPr>
        <w:t>checkout</w:t>
      </w:r>
      <w:r w:rsidRPr="00295D02">
        <w:rPr>
          <w:b/>
          <w:color w:val="ED7D31" w:themeColor="accent2"/>
          <w:sz w:val="30"/>
          <w:szCs w:val="30"/>
        </w:rPr>
        <w:t xml:space="preserve"> –</w:t>
      </w:r>
      <w:r w:rsidRPr="00295D02">
        <w:rPr>
          <w:rFonts w:hint="eastAsia"/>
          <w:b/>
          <w:color w:val="ED7D31" w:themeColor="accent2"/>
          <w:sz w:val="30"/>
          <w:szCs w:val="30"/>
        </w:rPr>
        <w:t>b</w:t>
      </w:r>
      <w:r w:rsidRPr="00295D02">
        <w:rPr>
          <w:b/>
          <w:color w:val="ED7D31" w:themeColor="accent2"/>
          <w:sz w:val="30"/>
          <w:szCs w:val="30"/>
        </w:rPr>
        <w:t xml:space="preserve"> </w:t>
      </w:r>
      <w:r w:rsidRPr="00295D02">
        <w:rPr>
          <w:rFonts w:hint="eastAsia"/>
          <w:b/>
          <w:color w:val="ED7D31" w:themeColor="accent2"/>
          <w:sz w:val="30"/>
          <w:szCs w:val="30"/>
        </w:rPr>
        <w:t>名字</w:t>
      </w:r>
    </w:p>
    <w:p w:rsidR="009F79D9" w:rsidRDefault="009F79D9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3E9BF33D" wp14:editId="7FCF2DEB">
            <wp:extent cx="7870831" cy="101005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0831" cy="101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D9" w:rsidRDefault="00295D02">
      <w:pPr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．我们再看看当前有哪些分支，</w:t>
      </w:r>
      <w:proofErr w:type="spellStart"/>
      <w:r w:rsidRPr="00295D02">
        <w:rPr>
          <w:rFonts w:hint="eastAsia"/>
          <w:b/>
          <w:color w:val="ED7D31" w:themeColor="accent2"/>
          <w:sz w:val="30"/>
          <w:szCs w:val="30"/>
        </w:rPr>
        <w:t>git</w:t>
      </w:r>
      <w:proofErr w:type="spellEnd"/>
      <w:r w:rsidRPr="00295D02">
        <w:rPr>
          <w:b/>
          <w:color w:val="ED7D31" w:themeColor="accent2"/>
          <w:sz w:val="30"/>
          <w:szCs w:val="30"/>
        </w:rPr>
        <w:t xml:space="preserve"> </w:t>
      </w:r>
      <w:r w:rsidRPr="00295D02">
        <w:rPr>
          <w:rFonts w:hint="eastAsia"/>
          <w:b/>
          <w:color w:val="ED7D31" w:themeColor="accent2"/>
          <w:sz w:val="30"/>
          <w:szCs w:val="30"/>
        </w:rPr>
        <w:t>branch</w:t>
      </w:r>
    </w:p>
    <w:p w:rsidR="009F79D9" w:rsidRDefault="009F79D9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13403A23" wp14:editId="220317C0">
            <wp:extent cx="7499206" cy="1124404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206" cy="112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D9" w:rsidRDefault="00295D02">
      <w:pPr>
        <w:rPr>
          <w:noProof/>
        </w:rPr>
      </w:pPr>
      <w:r>
        <w:rPr>
          <w:noProof/>
        </w:rPr>
        <w:t>4.</w:t>
      </w:r>
      <w:r>
        <w:rPr>
          <w:rFonts w:hint="eastAsia"/>
          <w:noProof/>
        </w:rPr>
        <w:t>有同志又蛋疼了，为毛远端又木有？。。。。。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⊙</w:t>
      </w:r>
      <w:r>
        <w:rPr>
          <w:rFonts w:hint="eastAsia"/>
          <w:noProof/>
        </w:rPr>
        <w:t>o</w:t>
      </w:r>
      <w:r>
        <w:rPr>
          <w:rFonts w:hint="eastAsia"/>
          <w:noProof/>
        </w:rPr>
        <w:t>⊙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…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我们推送一下：</w:t>
      </w:r>
      <w:proofErr w:type="spellStart"/>
      <w:r w:rsidRPr="00295D02">
        <w:rPr>
          <w:rFonts w:hint="eastAsia"/>
          <w:b/>
          <w:color w:val="ED7D31" w:themeColor="accent2"/>
          <w:sz w:val="30"/>
          <w:szCs w:val="30"/>
        </w:rPr>
        <w:t>git</w:t>
      </w:r>
      <w:proofErr w:type="spellEnd"/>
      <w:r w:rsidRPr="00295D02">
        <w:rPr>
          <w:rFonts w:hint="eastAsia"/>
          <w:b/>
          <w:color w:val="ED7D31" w:themeColor="accent2"/>
          <w:sz w:val="30"/>
          <w:szCs w:val="30"/>
        </w:rPr>
        <w:t xml:space="preserve"> push origin </w:t>
      </w:r>
      <w:r w:rsidRPr="00295D02">
        <w:rPr>
          <w:rFonts w:hint="eastAsia"/>
          <w:b/>
          <w:color w:val="ED7D31" w:themeColor="accent2"/>
          <w:sz w:val="30"/>
          <w:szCs w:val="30"/>
        </w:rPr>
        <w:t>名字</w:t>
      </w:r>
    </w:p>
    <w:p w:rsidR="009F79D9" w:rsidRDefault="009F79D9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5DD512F8" wp14:editId="52459FFD">
            <wp:extent cx="7527793" cy="108628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793" cy="108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D9" w:rsidRDefault="00295D02">
      <w:pPr>
        <w:rPr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效果来了</w:t>
      </w:r>
      <w:r>
        <w:rPr>
          <w:rFonts w:hint="eastAsia"/>
          <w:noProof/>
        </w:rPr>
        <w:t>~</w:t>
      </w:r>
    </w:p>
    <w:p w:rsidR="009F79D9" w:rsidRDefault="009F79D9">
      <w:r>
        <w:rPr>
          <w:rFonts w:hint="eastAsia"/>
          <w:noProof/>
        </w:rPr>
        <w:drawing>
          <wp:inline distT="0" distB="0" distL="0" distR="0" wp14:anchorId="781A3A2B" wp14:editId="213689AC">
            <wp:extent cx="5717311" cy="5669667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311" cy="566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02" w:rsidRDefault="00295D02"/>
    <w:p w:rsidR="00295D02" w:rsidRDefault="0048602F">
      <w:r>
        <w:rPr>
          <w:rFonts w:hint="eastAsia"/>
        </w:rPr>
        <w:t>扩充：</w:t>
      </w:r>
    </w:p>
    <w:p w:rsidR="0048602F" w:rsidRDefault="0048602F" w:rsidP="0048602F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删除远程分支：</w:t>
      </w:r>
      <w:proofErr w:type="spellStart"/>
      <w:r w:rsidRPr="0048602F">
        <w:rPr>
          <w:rFonts w:ascii="Lucida Console" w:hAnsi="Lucida Console" w:cs="Lucida Console"/>
          <w:color w:val="ED7D31" w:themeColor="accent2"/>
          <w:sz w:val="30"/>
          <w:szCs w:val="30"/>
        </w:rPr>
        <w:t>git</w:t>
      </w:r>
      <w:proofErr w:type="spellEnd"/>
      <w:r w:rsidRPr="0048602F">
        <w:rPr>
          <w:rFonts w:ascii="Lucida Console" w:hAnsi="Lucida Console" w:cs="Lucida Console"/>
          <w:color w:val="ED7D31" w:themeColor="accent2"/>
          <w:sz w:val="30"/>
          <w:szCs w:val="30"/>
        </w:rPr>
        <w:t xml:space="preserve"> push origin --delete </w:t>
      </w:r>
      <w:r>
        <w:rPr>
          <w:rFonts w:ascii="Lucida Console" w:hAnsi="Lucida Console" w:cs="Lucida Console" w:hint="eastAsia"/>
          <w:color w:val="ED7D31" w:themeColor="accent2"/>
          <w:sz w:val="30"/>
          <w:szCs w:val="30"/>
        </w:rPr>
        <w:t>名字</w:t>
      </w:r>
    </w:p>
    <w:p w:rsidR="0048602F" w:rsidRDefault="0048602F">
      <w:r>
        <w:rPr>
          <w:noProof/>
        </w:rPr>
        <w:drawing>
          <wp:inline distT="0" distB="0" distL="0" distR="0" wp14:anchorId="1439CD2E" wp14:editId="088122F3">
            <wp:extent cx="7766014" cy="962414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14" cy="96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2F" w:rsidRDefault="0048602F"/>
    <w:p w:rsidR="0048602F" w:rsidRDefault="0048602F">
      <w:r>
        <w:rPr>
          <w:rFonts w:hint="eastAsia"/>
        </w:rPr>
        <w:t>效果：</w:t>
      </w:r>
    </w:p>
    <w:p w:rsidR="0048602F" w:rsidRDefault="0048602F">
      <w:r>
        <w:rPr>
          <w:rFonts w:hint="eastAsia"/>
          <w:noProof/>
        </w:rPr>
        <w:drawing>
          <wp:inline distT="0" distB="0" distL="0" distR="0" wp14:anchorId="26577D1F" wp14:editId="0567D1C7">
            <wp:extent cx="8051880" cy="586977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880" cy="586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2F" w:rsidRDefault="0048602F"/>
    <w:p w:rsidR="0048602F" w:rsidRPr="0048602F" w:rsidRDefault="0048602F">
      <w:pPr>
        <w:rPr>
          <w:rFonts w:ascii="Lucida Console" w:hAnsi="Lucida Console" w:cs="Lucida Console" w:hint="eastAsia"/>
          <w:color w:val="ED7D31" w:themeColor="accent2"/>
          <w:sz w:val="30"/>
          <w:szCs w:val="30"/>
        </w:rPr>
      </w:pPr>
      <w:r>
        <w:t>2.</w:t>
      </w:r>
      <w:r>
        <w:rPr>
          <w:rFonts w:hint="eastAsia"/>
        </w:rPr>
        <w:t>删除本地分支（远程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了本地的并没有删除，同理</w:t>
      </w:r>
      <w:r>
        <w:rPr>
          <w:rFonts w:hint="eastAsia"/>
        </w:rPr>
        <w:t>~~~</w:t>
      </w:r>
      <w:r>
        <w:rPr>
          <w:rFonts w:hint="eastAsia"/>
        </w:rPr>
        <w:t>）</w:t>
      </w:r>
      <w:r w:rsidRPr="0048602F">
        <w:rPr>
          <w:rFonts w:ascii="Lucida Console" w:hAnsi="Lucida Console" w:cs="Lucida Console" w:hint="eastAsia"/>
          <w:color w:val="ED7D31" w:themeColor="accent2"/>
          <w:sz w:val="30"/>
          <w:szCs w:val="30"/>
        </w:rPr>
        <w:t xml:space="preserve"> </w:t>
      </w:r>
      <w:proofErr w:type="spellStart"/>
      <w:r w:rsidRPr="0048602F">
        <w:rPr>
          <w:rFonts w:ascii="Lucida Console" w:hAnsi="Lucida Console" w:cs="Lucida Console" w:hint="eastAsia"/>
          <w:color w:val="ED7D31" w:themeColor="accent2"/>
          <w:sz w:val="30"/>
          <w:szCs w:val="30"/>
        </w:rPr>
        <w:t>git</w:t>
      </w:r>
      <w:proofErr w:type="spellEnd"/>
      <w:r w:rsidRPr="0048602F">
        <w:rPr>
          <w:rFonts w:ascii="Lucida Console" w:hAnsi="Lucida Console" w:cs="Lucida Console"/>
          <w:color w:val="ED7D31" w:themeColor="accent2"/>
          <w:sz w:val="30"/>
          <w:szCs w:val="30"/>
        </w:rPr>
        <w:t xml:space="preserve"> </w:t>
      </w:r>
      <w:r w:rsidRPr="0048602F">
        <w:rPr>
          <w:rFonts w:ascii="Lucida Console" w:hAnsi="Lucida Console" w:cs="Lucida Console" w:hint="eastAsia"/>
          <w:color w:val="ED7D31" w:themeColor="accent2"/>
          <w:sz w:val="30"/>
          <w:szCs w:val="30"/>
        </w:rPr>
        <w:t>branch</w:t>
      </w:r>
      <w:r w:rsidRPr="0048602F">
        <w:rPr>
          <w:rFonts w:ascii="Lucida Console" w:hAnsi="Lucida Console" w:cs="Lucida Console"/>
          <w:color w:val="ED7D31" w:themeColor="accent2"/>
          <w:sz w:val="30"/>
          <w:szCs w:val="30"/>
        </w:rPr>
        <w:t xml:space="preserve"> –</w:t>
      </w:r>
      <w:r w:rsidRPr="0048602F">
        <w:rPr>
          <w:rFonts w:ascii="Lucida Console" w:hAnsi="Lucida Console" w:cs="Lucida Console" w:hint="eastAsia"/>
          <w:color w:val="ED7D31" w:themeColor="accent2"/>
          <w:sz w:val="30"/>
          <w:szCs w:val="30"/>
        </w:rPr>
        <w:t>d</w:t>
      </w:r>
      <w:r w:rsidRPr="0048602F">
        <w:rPr>
          <w:rFonts w:ascii="Lucida Console" w:hAnsi="Lucida Console" w:cs="Lucida Console"/>
          <w:color w:val="ED7D31" w:themeColor="accent2"/>
          <w:sz w:val="30"/>
          <w:szCs w:val="30"/>
        </w:rPr>
        <w:t xml:space="preserve"> </w:t>
      </w:r>
      <w:r w:rsidRPr="0048602F">
        <w:rPr>
          <w:rFonts w:ascii="Lucida Console" w:hAnsi="Lucida Console" w:cs="Lucida Console" w:hint="eastAsia"/>
          <w:color w:val="ED7D31" w:themeColor="accent2"/>
          <w:sz w:val="30"/>
          <w:szCs w:val="30"/>
        </w:rPr>
        <w:t>名字</w:t>
      </w:r>
    </w:p>
    <w:p w:rsidR="0048602F" w:rsidRDefault="0048602F">
      <w:r>
        <w:rPr>
          <w:noProof/>
        </w:rPr>
        <w:drawing>
          <wp:inline distT="0" distB="0" distL="0" distR="0" wp14:anchorId="4E565198" wp14:editId="60850956">
            <wp:extent cx="7756485" cy="96241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6485" cy="96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2F" w:rsidRDefault="0048602F"/>
    <w:p w:rsidR="0048602F" w:rsidRDefault="0048602F"/>
    <w:p w:rsidR="0048602F" w:rsidRPr="0048602F" w:rsidRDefault="0048602F" w:rsidP="0048602F">
      <w:pPr>
        <w:widowControl w:val="0"/>
        <w:autoSpaceDE w:val="0"/>
        <w:autoSpaceDN w:val="0"/>
        <w:adjustRightInd w:val="0"/>
        <w:spacing w:after="0"/>
        <w:rPr>
          <w:rFonts w:ascii="Lucida Console" w:hAnsi="Lucida Console" w:cs="Lucida Console" w:hint="eastAsia"/>
          <w:color w:val="ED7D31" w:themeColor="accent2"/>
          <w:sz w:val="30"/>
          <w:szCs w:val="30"/>
        </w:rPr>
      </w:pPr>
      <w:r>
        <w:rPr>
          <w:rFonts w:hint="eastAsia"/>
        </w:rPr>
        <w:t>3.</w:t>
      </w:r>
      <w:r>
        <w:rPr>
          <w:rFonts w:hint="eastAsia"/>
        </w:rPr>
        <w:t>删除远程</w:t>
      </w:r>
      <w:r>
        <w:rPr>
          <w:rFonts w:hint="eastAsia"/>
        </w:rPr>
        <w:t>Tag</w:t>
      </w:r>
      <w:r>
        <w:t xml:space="preserve">   </w:t>
      </w:r>
      <w:proofErr w:type="spellStart"/>
      <w:r w:rsidRPr="0048602F">
        <w:rPr>
          <w:rFonts w:ascii="Lucida Console" w:hAnsi="Lucida Console" w:cs="Lucida Console"/>
          <w:color w:val="ED7D31" w:themeColor="accent2"/>
          <w:sz w:val="30"/>
          <w:szCs w:val="30"/>
        </w:rPr>
        <w:t>git</w:t>
      </w:r>
      <w:proofErr w:type="spellEnd"/>
      <w:r w:rsidRPr="0048602F">
        <w:rPr>
          <w:rFonts w:ascii="Lucida Console" w:hAnsi="Lucida Console" w:cs="Lucida Console"/>
          <w:color w:val="ED7D31" w:themeColor="accent2"/>
          <w:sz w:val="30"/>
          <w:szCs w:val="30"/>
        </w:rPr>
        <w:t xml:space="preserve"> push origin --delete </w:t>
      </w:r>
      <w:r w:rsidRPr="0048602F">
        <w:rPr>
          <w:rFonts w:ascii="Lucida Console" w:hAnsi="Lucida Console" w:cs="Lucida Console" w:hint="eastAsia"/>
          <w:color w:val="ED7D31" w:themeColor="accent2"/>
          <w:sz w:val="30"/>
          <w:szCs w:val="30"/>
        </w:rPr>
        <w:t>Tag</w:t>
      </w:r>
      <w:r w:rsidRPr="0048602F">
        <w:rPr>
          <w:rFonts w:ascii="Lucida Console" w:hAnsi="Lucida Console" w:cs="Lucida Console" w:hint="eastAsia"/>
          <w:color w:val="ED7D31" w:themeColor="accent2"/>
          <w:sz w:val="30"/>
          <w:szCs w:val="30"/>
        </w:rPr>
        <w:t>名</w:t>
      </w:r>
    </w:p>
    <w:p w:rsidR="0048602F" w:rsidRDefault="0048602F" w:rsidP="0048602F">
      <w:r>
        <w:rPr>
          <w:noProof/>
        </w:rPr>
        <w:drawing>
          <wp:inline distT="0" distB="0" distL="0" distR="0">
            <wp:extent cx="7575437" cy="1191106"/>
            <wp:effectExtent l="0" t="0" r="698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437" cy="119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2F" w:rsidRDefault="0048602F" w:rsidP="0048602F"/>
    <w:p w:rsidR="0048602F" w:rsidRDefault="0048602F" w:rsidP="0048602F">
      <w:pPr>
        <w:rPr>
          <w:rFonts w:hint="eastAsia"/>
        </w:rPr>
      </w:pPr>
    </w:p>
    <w:p w:rsidR="0048602F" w:rsidRDefault="0048602F" w:rsidP="0048602F">
      <w:r>
        <w:rPr>
          <w:rFonts w:hint="eastAsia"/>
        </w:rPr>
        <w:t>4.</w:t>
      </w:r>
      <w:r>
        <w:rPr>
          <w:rFonts w:hint="eastAsia"/>
        </w:rPr>
        <w:t>删除本地</w:t>
      </w:r>
      <w:r>
        <w:rPr>
          <w:rFonts w:hint="eastAsia"/>
        </w:rPr>
        <w:t>Tag</w:t>
      </w:r>
      <w:r>
        <w:t xml:space="preserve">  </w:t>
      </w:r>
      <w:r>
        <w:rPr>
          <w:rFonts w:ascii="Lucida Console" w:hAnsi="Lucida Console" w:cs="Lucida Console"/>
          <w:sz w:val="30"/>
          <w:szCs w:val="30"/>
        </w:rPr>
        <w:t xml:space="preserve"> </w:t>
      </w:r>
      <w:proofErr w:type="spellStart"/>
      <w:r w:rsidRPr="0048602F">
        <w:rPr>
          <w:rFonts w:ascii="Lucida Console" w:hAnsi="Lucida Console" w:cs="Lucida Console"/>
          <w:color w:val="ED7D31" w:themeColor="accent2"/>
          <w:sz w:val="30"/>
          <w:szCs w:val="30"/>
        </w:rPr>
        <w:t>git</w:t>
      </w:r>
      <w:proofErr w:type="spellEnd"/>
      <w:r w:rsidRPr="0048602F">
        <w:rPr>
          <w:rFonts w:ascii="Lucida Console" w:hAnsi="Lucida Console" w:cs="Lucida Console"/>
          <w:color w:val="ED7D31" w:themeColor="accent2"/>
          <w:sz w:val="30"/>
          <w:szCs w:val="30"/>
        </w:rPr>
        <w:t xml:space="preserve"> tag -d </w:t>
      </w:r>
      <w:r w:rsidRPr="0048602F">
        <w:rPr>
          <w:rFonts w:ascii="Lucida Console" w:hAnsi="Lucida Console" w:cs="Lucida Console" w:hint="eastAsia"/>
          <w:color w:val="ED7D31" w:themeColor="accent2"/>
          <w:sz w:val="30"/>
          <w:szCs w:val="30"/>
        </w:rPr>
        <w:t>Tag</w:t>
      </w:r>
      <w:r w:rsidRPr="0048602F">
        <w:rPr>
          <w:rFonts w:ascii="Lucida Console" w:hAnsi="Lucida Console" w:cs="Lucida Console" w:hint="eastAsia"/>
          <w:color w:val="ED7D31" w:themeColor="accent2"/>
          <w:sz w:val="30"/>
          <w:szCs w:val="30"/>
        </w:rPr>
        <w:t>名</w:t>
      </w:r>
      <w:r>
        <w:rPr>
          <w:rFonts w:ascii="Lucida Console" w:hAnsi="Lucida Console" w:cs="Lucida Console" w:hint="eastAsia"/>
          <w:color w:val="ED7D31" w:themeColor="accent2"/>
          <w:sz w:val="30"/>
          <w:szCs w:val="30"/>
        </w:rPr>
        <w:t>s</w:t>
      </w:r>
    </w:p>
    <w:p w:rsidR="0048602F" w:rsidRDefault="0048602F" w:rsidP="0048602F">
      <w:r>
        <w:rPr>
          <w:noProof/>
        </w:rPr>
        <w:drawing>
          <wp:inline distT="0" distB="0" distL="0" distR="0">
            <wp:extent cx="7708841" cy="952885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841" cy="9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2F" w:rsidRDefault="0048602F" w:rsidP="0048602F">
      <w:pPr>
        <w:rPr>
          <w:rFonts w:hint="eastAsia"/>
        </w:rPr>
      </w:pPr>
    </w:p>
    <w:sectPr w:rsidR="0048602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21742D"/>
    <w:multiLevelType w:val="hybridMultilevel"/>
    <w:tmpl w:val="1F8E0D3A"/>
    <w:lvl w:ilvl="0" w:tplc="C4A23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C233B"/>
    <w:rsid w:val="00295D02"/>
    <w:rsid w:val="00444F2E"/>
    <w:rsid w:val="0048602F"/>
    <w:rsid w:val="006253AD"/>
    <w:rsid w:val="0065177A"/>
    <w:rsid w:val="007C233B"/>
    <w:rsid w:val="008223C0"/>
    <w:rsid w:val="009F79D9"/>
    <w:rsid w:val="00B2141B"/>
    <w:rsid w:val="00E51847"/>
    <w:rsid w:val="00F24016"/>
    <w:rsid w:val="00F9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1F35B6-95A0-403D-81BF-5534197F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9F90DE-84A4-4F62-B978-BE9DC452603E}"/>
      </w:docPartPr>
      <w:docPartBody>
        <w:p w:rsidR="00895763" w:rsidRDefault="00A657CC">
          <w:r w:rsidRPr="0086541B">
            <w:rPr>
              <w:rStyle w:val="a3"/>
              <w:rFonts w:hint="eastAsia"/>
            </w:rPr>
            <w:t>[</w:t>
          </w:r>
          <w:r w:rsidRPr="0086541B">
            <w:rPr>
              <w:rStyle w:val="a3"/>
              <w:rFonts w:hint="eastAsia"/>
            </w:rPr>
            <w:t>在此处输入文章标题</w:t>
          </w:r>
          <w:r w:rsidRPr="0086541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3996208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3BBAA6-144A-47D2-830B-2772A6F82201}"/>
      </w:docPartPr>
      <w:docPartBody>
        <w:p w:rsidR="00895763" w:rsidRDefault="00C9070A">
          <w:r w:rsidRPr="00E70F21">
            <w:rPr>
              <w:rStyle w:val="a3"/>
              <w:rFonts w:hint="eastAsia"/>
            </w:rPr>
            <w:t>[</w:t>
          </w:r>
          <w:r w:rsidRPr="00E70F21">
            <w:rPr>
              <w:rStyle w:val="a3"/>
              <w:rFonts w:hint="eastAsia"/>
            </w:rPr>
            <w:t>选择一个类别或键入一个新类别</w:t>
          </w:r>
          <w:r w:rsidRPr="00E70F21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3375771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523A02-7ED3-4506-9F69-88A00711D07A}"/>
      </w:docPartPr>
      <w:docPartBody>
        <w:p w:rsidR="00895763" w:rsidRDefault="00C9070A">
          <w:r w:rsidRPr="00E70F21">
            <w:rPr>
              <w:rStyle w:val="a3"/>
              <w:rFonts w:hint="eastAsia"/>
            </w:rPr>
            <w:t>[</w:t>
          </w:r>
          <w:r w:rsidRPr="00E70F21">
            <w:rPr>
              <w:rStyle w:val="a3"/>
              <w:rFonts w:hint="eastAsia"/>
            </w:rPr>
            <w:t>选择一个类别或键入一个新类别</w:t>
          </w:r>
          <w:r w:rsidRPr="00E70F21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0A"/>
    <w:rsid w:val="0027258D"/>
    <w:rsid w:val="004C0252"/>
    <w:rsid w:val="005E2463"/>
    <w:rsid w:val="007E5FBD"/>
    <w:rsid w:val="00895763"/>
    <w:rsid w:val="00A657CC"/>
    <w:rsid w:val="00C9070A"/>
    <w:rsid w:val="00CE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57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05.GitHub实战系列~5.发布版本之分支操作+Tag讲解 2015-12-14</PostTitle>
  <PostDate>2015-12-14T06:17:59Z</PostDate>
  <PostID>5045132</PostID>
  <Category1/>
  <Category2/>
  <Category3/>
  <Category4/>
  <Category5/>
  <Category6/>
  <Category7/>
  <Category8/>
  <Category9/>
  <Category10/>
  <Account>d1aad5d4-1b6e-4765-a241-568f8db0c505</Account>
  <Enclosure/>
  <ProviderInfo>
    <PostURL/>
    <API/>
    <Categories/>
    <Trackbacks/>
    <Enclosures/>
    <BlogName/>
    <ImagePostAddress/>
  </ProviderInfo>
  <DefaultAccountEnsured/>
  <CategoryBBId1>3399620875</CategoryBBId1>
  <CategoryBBId2>1337577154</CategoryBBId2>
  <PublishedAccount>d1aad5d4-1b6e-4765-a241-568f8db0c505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DNT</dc:creator>
  <cp:keywords/>
  <dc:description/>
  <cp:lastModifiedBy>nitian du</cp:lastModifiedBy>
  <cp:revision>2</cp:revision>
  <dcterms:created xsi:type="dcterms:W3CDTF">2015-12-14T08:24:00Z</dcterms:created>
  <dcterms:modified xsi:type="dcterms:W3CDTF">2015-12-14T08:24:00Z</dcterms:modified>
</cp:coreProperties>
</file>