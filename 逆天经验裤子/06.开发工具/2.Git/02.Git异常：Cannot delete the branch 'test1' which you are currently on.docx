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EB660A" w:rsidRDefault="00EB660A" w:rsidP="00EB660A">
          <w:pPr>
            <w:pStyle w:val="PublishStatus"/>
          </w:pPr>
          <w:r>
            <w:t>此文章已于</w:t>
          </w:r>
          <w:r>
            <w:t xml:space="preserve"> 15:58:30 2015/12/14 </w:t>
          </w:r>
          <w:r>
            <w:t>发布到</w:t>
          </w:r>
          <w:r>
            <w:t xml:space="preserve"> Net | Linux | </w:t>
          </w:r>
          <w:r>
            <w:t>安全</w:t>
          </w:r>
        </w:p>
        <w:sdt>
          <w:sdtPr>
            <w:rPr>
              <w:rFonts w:ascii="Lucida Console" w:hAnsi="Lucida Console" w:cs="Lucida Console" w:hint="eastAsia"/>
              <w:sz w:val="30"/>
              <w:szCs w:val="30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790E2D" w:rsidRDefault="00EB660A">
              <w:pPr>
                <w:pStyle w:val="Publishwithline"/>
              </w:pPr>
              <w:proofErr w:type="spellStart"/>
              <w:r>
                <w:rPr>
                  <w:rFonts w:ascii="Lucida Console" w:hAnsi="Lucida Console" w:cs="Lucida Console" w:hint="eastAsia"/>
                  <w:sz w:val="30"/>
                  <w:szCs w:val="30"/>
                </w:rPr>
                <w:t>Git</w:t>
              </w:r>
              <w:proofErr w:type="spellEnd"/>
              <w:r>
                <w:rPr>
                  <w:rFonts w:ascii="Lucida Console" w:hAnsi="Lucida Console" w:cs="Lucida Console" w:hint="eastAsia"/>
                  <w:sz w:val="30"/>
                  <w:szCs w:val="30"/>
                </w:rPr>
                <w:t>异常：</w:t>
              </w:r>
              <w:r w:rsidRPr="00EB660A">
                <w:rPr>
                  <w:rFonts w:ascii="Lucida Console" w:hAnsi="Lucida Console" w:cs="Lucida Console" w:hint="eastAsia"/>
                  <w:sz w:val="30"/>
                  <w:szCs w:val="30"/>
                </w:rPr>
                <w:t>Cannot delete the branch 'test1' which you are currently on</w:t>
              </w:r>
            </w:p>
          </w:sdtContent>
        </w:sdt>
        <w:p w:rsidR="00790E2D" w:rsidRDefault="00790E2D">
          <w:pPr>
            <w:pStyle w:val="underline"/>
          </w:pPr>
        </w:p>
        <w:p w:rsidR="00EB660A" w:rsidRDefault="00EB660A" w:rsidP="00EB660A">
          <w:pPr>
            <w:pStyle w:val="PadderBetweenTitleandProperties"/>
          </w:pPr>
        </w:p>
        <w:p w:rsidR="00EB660A" w:rsidRDefault="00EB660A" w:rsidP="00EB660A">
          <w:pPr>
            <w:pStyle w:val="Categories"/>
            <w:rPr>
              <w:sz w:val="2"/>
              <w:szCs w:val="2"/>
            </w:rPr>
          </w:pPr>
          <w:r>
            <w:rPr>
              <w:rFonts w:ascii="微软雅黑" w:hAnsi="微软雅黑" w:cs="微软雅黑"/>
            </w:rPr>
            <w:t>类别</w:t>
          </w:r>
          <w:r>
            <w:tab/>
          </w:r>
          <w:sdt>
            <w:sdtPr>
              <w:id w:val="1993373056"/>
              <w:placeholder>
                <w:docPart w:val="1993373056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[随笔分类]菜鸟.Net之路">
                <w:listItem w:displayText="[Markdown]" w:value="[Markdown]"/>
                <w:listItem w:displayText="[发布为文章]" w:value="[发布为文章]"/>
                <w:listItem w:displayText="[发布为新闻]" w:value="[发布为新闻]"/>
                <w:listItem w:displayText="[发布为日记]" w:value="[发布为日记]"/>
                <w:listItem w:displayText="[发布至博客园首页]" w:value="[发布至博客园首页]"/>
                <w:listItem w:displayText="[随笔分类]小白C#之道" w:value="[随笔分类]小白C#之道"/>
                <w:listItem w:displayText="[随笔分类]异常处理" w:value="[随笔分类]异常处理"/>
                <w:listItem w:displayText="[随笔分类]系统那点事" w:value="[随笔分类]系统那点事"/>
                <w:listItem w:displayText="[随笔分类]菜鸟.Net之路" w:value="[随笔分类]菜鸟.Net之路"/>
                <w:listItem w:displayText="[随笔分类]谁能无情？" w:value="[随笔分类]谁能无情？"/>
                <w:listItem w:displayText="[随笔分类]通告" w:value="[随笔分类]通告"/>
                <w:listItem w:displayText="[随笔分类]黑洞的曙光" w:value="[随笔分类]黑洞的曙光"/>
                <w:listItem w:displayText="「网站分类」.NET新手区" w:value="「网站分类」.NET新手区"/>
                <w:listItem w:displayText="「网站分类」Android开发" w:value="「网站分类」Android开发"/>
                <w:listItem w:displayText="「网站分类」ASP.NET" w:value="「网站分类」ASP.NET"/>
                <w:listItem w:displayText="「网站分类」ASP.NET MVC" w:value="「网站分类」ASP.NET MVC"/>
                <w:listItem w:displayText="「网站分类」C#" w:value="「网站分类」C#"/>
                <w:listItem w:displayText="「网站分类」C++" w:value="「网站分类」C++"/>
                <w:listItem w:displayText="「网站分类」CLR" w:value="「网站分类」CLR"/>
                <w:listItem w:displayText="「网站分类」C语言" w:value="「网站分类」C语言"/>
                <w:listItem w:displayText="「网站分类」Delphi" w:value="「网站分类」Delphi"/>
                <w:listItem w:displayText="「网站分类」Dynamics CRM" w:value="「网站分类」Dynamics CRM"/>
                <w:listItem w:displayText="「网站分类」Entity Framework" w:value="「网站分类」Entity Framework"/>
                <w:listItem w:displayText="「网站分类」Erlang" w:value="「网站分类」Erlang"/>
                <w:listItem w:displayText="「网站分类」Flex" w:value="「网站分类」Flex"/>
                <w:listItem w:displayText="「网站分类」GIS技术" w:value="「网站分类」GIS技术"/>
                <w:listItem w:displayText="「网站分类」Go" w:value="「网站分类」Go"/>
                <w:listItem w:displayText="「网站分类」Google开发" w:value="「网站分类」Google开发"/>
                <w:listItem w:displayText="「网站分类」Html/Css" w:value="「网站分类」Html/Css"/>
                <w:listItem w:displayText="「网站分类」HTML5" w:value="「网站分类」HTML5"/>
                <w:listItem w:displayText="「网站分类」iOS开发" w:value="「网站分类」iOS开发"/>
                <w:listItem w:displayText="「网站分类」Java" w:value="「网站分类」Java"/>
                <w:listItem w:displayText="「网站分类」JavaScript" w:value="「网站分类」JavaScript"/>
                <w:listItem w:displayText="「网站分类」jQuery" w:value="「网站分类」jQuery"/>
                <w:listItem w:displayText="「网站分类」K2 BPM" w:value="「网站分类」K2 BPM"/>
                <w:listItem w:displayText="「网站分类」Linux" w:value="「网站分类」Linux"/>
                <w:listItem w:displayText="「网站分类」MySQL" w:value="「网站分类」MySQL"/>
                <w:listItem w:displayText="「网站分类」NoSQL" w:value="「网站分类」NoSQL"/>
                <w:listItem w:displayText="「网站分类」Oracle" w:value="「网站分类」Oracle"/>
                <w:listItem w:displayText="「网站分类」Oracle ERP" w:value="「网站分类」Oracle ERP"/>
                <w:listItem w:displayText="「网站分类」OS X" w:value="「网站分类」OS X"/>
                <w:listItem w:displayText="「网站分类」PHP" w:value="「网站分类」PHP"/>
                <w:listItem w:displayText="「网站分类」Python" w:value="「网站分类」Python"/>
                <w:listItem w:displayText="「网站分类」Ruby" w:value="「网站分类」Ruby"/>
                <w:listItem w:displayText="「网站分类」R语言" w:value="「网站分类」R语言"/>
                <w:listItem w:displayText="「网站分类」SAP" w:value="「网站分类」SAP"/>
                <w:listItem w:displayText="「网站分类」Scala" w:value="「网站分类」Scala"/>
                <w:listItem w:displayText="「网站分类」SharePoint" w:value="「网站分类」SharePoint"/>
                <w:listItem w:displayText="「网站分类」Silverlight" w:value="「网站分类」Silverlight"/>
                <w:listItem w:displayText="「网站分类」SQL Server" w:value="「网站分类」SQL Server"/>
                <w:listItem w:displayText="「网站分类」Swift" w:value="「网站分类」Swift"/>
                <w:listItem w:displayText="「网站分类」Verilog" w:value="「网站分类」Verilog"/>
                <w:listItem w:displayText="「网站分类」Visual Studio" w:value="「网站分类」Visual Studio"/>
                <w:listItem w:displayText="「网站分类」WCF" w:value="「网站分类」WCF"/>
                <w:listItem w:displayText="「网站分类」Windows" w:value="「网站分类」Windows"/>
                <w:listItem w:displayText="「网站分类」Windows CE" w:value="「网站分类」Windows CE"/>
                <w:listItem w:displayText="「网站分类」Windows Mobile" w:value="「网站分类」Windows Mobile"/>
                <w:listItem w:displayText="「网站分类」Windows Phone" w:value="「网站分类」Windows Phone"/>
                <w:listItem w:displayText="「网站分类」Windows Server" w:value="「网站分类」Windows Server"/>
                <w:listItem w:displayText="「网站分类」WinForm" w:value="「网站分类」WinForm"/>
                <w:listItem w:displayText="「网站分类」WinRT/Metro" w:value="「网站分类」WinRT/Metro"/>
                <w:listItem w:displayText="「网站分类」WPF" w:value="「网站分类」WPF"/>
                <w:listItem w:displayText="「网站分类」XNA" w:value="「网站分类」XNA"/>
                <w:listItem w:displayText="「网站分类」云计算" w:value="「网站分类」云计算"/>
                <w:listItem w:displayText="「网站分类」代码与软件发布" w:value="「网站分类」代码与软件发布"/>
                <w:listItem w:displayText="「网站分类」企业信息化" w:value="「网站分类」企业信息化"/>
                <w:listItem w:displayText="「网站分类」企业信息化其他" w:value="「网站分类」企业信息化其他"/>
                <w:listItem w:displayText="「网站分类」信息安全" w:value="「网站分类」信息安全"/>
                <w:listItem w:displayText="「网站分类」其他手机开发" w:value="「网站分类」其他手机开发"/>
                <w:listItem w:displayText="「网站分类」其他技术区" w:value="「网站分类」其他技术区"/>
                <w:listItem w:displayText="「网站分类」其它数据库" w:value="「网站分类」其它数据库"/>
                <w:listItem w:displayText="「网站分类」其它语言" w:value="「网站分类」其它语言"/>
                <w:listItem w:displayText="「网站分类」大数据" w:value="「网站分类」大数据"/>
                <w:listItem w:displayText="「网站分类」嵌入式" w:value="「网站分类」嵌入式"/>
                <w:listItem w:displayText="「网站分类」开源研究" w:value="「网站分类」开源研究"/>
                <w:listItem w:displayText="「网站分类」控件开发" w:value="「网站分类」控件开发"/>
                <w:listItem w:displayText="「网站分类」敏捷开发" w:value="「网站分类」敏捷开发"/>
                <w:listItem w:displayText="「网站分类」架构设计" w:value="「网站分类」架构设计"/>
                <w:listItem w:displayText="「网站分类」求职面试" w:value="「网站分类」求职面试"/>
                <w:listItem w:displayText="「网站分类」程序人生" w:value="「网站分类」程序人生"/>
                <w:listItem w:displayText="「网站分类」算法与数据结构" w:value="「网站分类」算法与数据结构"/>
                <w:listItem w:displayText="「网站分类」翻译区" w:value="「网站分类」翻译区"/>
                <w:listItem w:displayText="「网站分类」计算机图形学" w:value="「网站分类」计算机图形学"/>
                <w:listItem w:displayText="「网站分类」设计模式" w:value="「网站分类」设计模式"/>
                <w:listItem w:displayText="「网站分类」读书区" w:value="「网站分类」读书区"/>
                <w:listItem w:displayText="「网站分类」转载区" w:value="「网站分类」转载区"/>
                <w:listItem w:displayText="「网站分类」软件工程其他" w:value="「网站分类」软件工程其他"/>
                <w:listItem w:displayText="「网站分类」软件测试" w:value="「网站分类」软件测试"/>
                <w:listItem w:displayText="「网站分类」非技术区" w:value="「网站分类」非技术区"/>
                <w:listItem w:displayText="「网站分类」面向对象" w:value="「网站分类」面向对象"/>
                <w:listItem w:displayText="「网站分类」项目与团队管理" w:value="「网站分类」项目与团队管理"/>
                <w:listItem w:displayText="「网站分类」领域驱动设计" w:value="「网站分类」领域驱动设计"/>
                <w:listItem w:displayText="无" w:value=" "/>
              </w:comboBox>
            </w:sdtPr>
            <w:sdtEndPr/>
            <w:sdtContent>
              <w:r>
                <w:t>[</w:t>
              </w:r>
              <w:r>
                <w:rPr>
                  <w:rFonts w:ascii="微软雅黑" w:hAnsi="微软雅黑" w:cs="微软雅黑"/>
                </w:rPr>
                <w:t>随笔分类</w:t>
              </w:r>
              <w:r>
                <w:t>]</w:t>
              </w:r>
              <w:r>
                <w:rPr>
                  <w:rFonts w:ascii="微软雅黑" w:hAnsi="微软雅黑" w:cs="微软雅黑"/>
                </w:rPr>
                <w:t>菜鸟</w:t>
              </w:r>
              <w:r>
                <w:t>.Net</w:t>
              </w:r>
              <w:r>
                <w:rPr>
                  <w:rFonts w:ascii="微软雅黑" w:hAnsi="微软雅黑" w:cs="微软雅黑"/>
                </w:rPr>
                <w:t>之路</w:t>
              </w:r>
            </w:sdtContent>
          </w:sdt>
          <w:r>
            <w:t xml:space="preserve"> ; </w:t>
          </w:r>
          <w:sdt>
            <w:sdtPr>
              <w:id w:val="2046332213"/>
              <w:placeholder>
                <w:docPart w:val="2046332213"/>
              </w:placeholder>
              <w:dataBinding w:prefixMappings="xmlns:ns0 = 'http://www.microsoft.com/Office/Word/BlogTool'" w:xpath="/ns0:BlogPostInfo/ns0:Category2" w:storeItemID="{5F329CAD-B019-4FA6-9FEF-74898909AD20}"/>
              <w:comboBox w:lastValue="「网站分类」.NET新手区">
                <w:listItem w:displayText="[Markdown]" w:value="[Markdown]"/>
                <w:listItem w:displayText="[发布为文章]" w:value="[发布为文章]"/>
                <w:listItem w:displayText="[发布为新闻]" w:value="[发布为新闻]"/>
                <w:listItem w:displayText="[发布为日记]" w:value="[发布为日记]"/>
                <w:listItem w:displayText="[发布至博客园首页]" w:value="[发布至博客园首页]"/>
                <w:listItem w:displayText="[随笔分类]小白C#之道" w:value="[随笔分类]小白C#之道"/>
                <w:listItem w:displayText="[随笔分类]异常处理" w:value="[随笔分类]异常处理"/>
                <w:listItem w:displayText="[随笔分类]系统那点事" w:value="[随笔分类]系统那点事"/>
                <w:listItem w:displayText="[随笔分类]菜鸟.Net之路" w:value="[随笔分类]菜鸟.Net之路"/>
                <w:listItem w:displayText="[随笔分类]谁能无情？" w:value="[随笔分类]谁能无情？"/>
                <w:listItem w:displayText="[随笔分类]通告" w:value="[随笔分类]通告"/>
                <w:listItem w:displayText="[随笔分类]黑洞的曙光" w:value="[随笔分类]黑洞的曙光"/>
                <w:listItem w:displayText="「网站分类」.NET新手区" w:value="「网站分类」.NET新手区"/>
                <w:listItem w:displayText="「网站分类」Android开发" w:value="「网站分类」Android开发"/>
                <w:listItem w:displayText="「网站分类」ASP.NET" w:value="「网站分类」ASP.NET"/>
                <w:listItem w:displayText="「网站分类」ASP.NET MVC" w:value="「网站分类」ASP.NET MVC"/>
                <w:listItem w:displayText="「网站分类」C#" w:value="「网站分类」C#"/>
                <w:listItem w:displayText="「网站分类」C++" w:value="「网站分类」C++"/>
                <w:listItem w:displayText="「网站分类」CLR" w:value="「网站分类」CLR"/>
                <w:listItem w:displayText="「网站分类」C语言" w:value="「网站分类」C语言"/>
                <w:listItem w:displayText="「网站分类」Delphi" w:value="「网站分类」Delphi"/>
                <w:listItem w:displayText="「网站分类」Dynamics CRM" w:value="「网站分类」Dynamics CRM"/>
                <w:listItem w:displayText="「网站分类」Entity Framework" w:value="「网站分类」Entity Framework"/>
                <w:listItem w:displayText="「网站分类」Erlang" w:value="「网站分类」Erlang"/>
                <w:listItem w:displayText="「网站分类」Flex" w:value="「网站分类」Flex"/>
                <w:listItem w:displayText="「网站分类」GIS技术" w:value="「网站分类」GIS技术"/>
                <w:listItem w:displayText="「网站分类」Go" w:value="「网站分类」Go"/>
                <w:listItem w:displayText="「网站分类」Google开发" w:value="「网站分类」Google开发"/>
                <w:listItem w:displayText="「网站分类」Html/Css" w:value="「网站分类」Html/Css"/>
                <w:listItem w:displayText="「网站分类」HTML5" w:value="「网站分类」HTML5"/>
                <w:listItem w:displayText="「网站分类」iOS开发" w:value="「网站分类」iOS开发"/>
                <w:listItem w:displayText="「网站分类」Java" w:value="「网站分类」Java"/>
                <w:listItem w:displayText="「网站分类」JavaScript" w:value="「网站分类」JavaScript"/>
                <w:listItem w:displayText="「网站分类」jQuery" w:value="「网站分类」jQuery"/>
                <w:listItem w:displayText="「网站分类」K2 BPM" w:value="「网站分类」K2 BPM"/>
                <w:listItem w:displayText="「网站分类」Linux" w:value="「网站分类」Linux"/>
                <w:listItem w:displayText="「网站分类」MySQL" w:value="「网站分类」MySQL"/>
                <w:listItem w:displayText="「网站分类」NoSQL" w:value="「网站分类」NoSQL"/>
                <w:listItem w:displayText="「网站分类」Oracle" w:value="「网站分类」Oracle"/>
                <w:listItem w:displayText="「网站分类」Oracle ERP" w:value="「网站分类」Oracle ERP"/>
                <w:listItem w:displayText="「网站分类」OS X" w:value="「网站分类」OS X"/>
                <w:listItem w:displayText="「网站分类」PHP" w:value="「网站分类」PHP"/>
                <w:listItem w:displayText="「网站分类」Python" w:value="「网站分类」Python"/>
                <w:listItem w:displayText="「网站分类」Ruby" w:value="「网站分类」Ruby"/>
                <w:listItem w:displayText="「网站分类」R语言" w:value="「网站分类」R语言"/>
                <w:listItem w:displayText="「网站分类」SAP" w:value="「网站分类」SAP"/>
                <w:listItem w:displayText="「网站分类」Scala" w:value="「网站分类」Scala"/>
                <w:listItem w:displayText="「网站分类」SharePoint" w:value="「网站分类」SharePoint"/>
                <w:listItem w:displayText="「网站分类」Silverlight" w:value="「网站分类」Silverlight"/>
                <w:listItem w:displayText="「网站分类」SQL Server" w:value="「网站分类」SQL Server"/>
                <w:listItem w:displayText="「网站分类」Swift" w:value="「网站分类」Swift"/>
                <w:listItem w:displayText="「网站分类」Verilog" w:value="「网站分类」Verilog"/>
                <w:listItem w:displayText="「网站分类」Visual Studio" w:value="「网站分类」Visual Studio"/>
                <w:listItem w:displayText="「网站分类」WCF" w:value="「网站分类」WCF"/>
                <w:listItem w:displayText="「网站分类」Windows" w:value="「网站分类」Windows"/>
                <w:listItem w:displayText="「网站分类」Windows CE" w:value="「网站分类」Windows CE"/>
                <w:listItem w:displayText="「网站分类」Windows Mobile" w:value="「网站分类」Windows Mobile"/>
                <w:listItem w:displayText="「网站分类」Windows Phone" w:value="「网站分类」Windows Phone"/>
                <w:listItem w:displayText="「网站分类」Windows Server" w:value="「网站分类」Windows Server"/>
                <w:listItem w:displayText="「网站分类」WinForm" w:value="「网站分类」WinForm"/>
                <w:listItem w:displayText="「网站分类」WinRT/Metro" w:value="「网站分类」WinRT/Metro"/>
                <w:listItem w:displayText="「网站分类」WPF" w:value="「网站分类」WPF"/>
                <w:listItem w:displayText="「网站分类」XNA" w:value="「网站分类」XNA"/>
                <w:listItem w:displayText="「网站分类」云计算" w:value="「网站分类」云计算"/>
                <w:listItem w:displayText="「网站分类」代码与软件发布" w:value="「网站分类」代码与软件发布"/>
                <w:listItem w:displayText="「网站分类」企业信息化" w:value="「网站分类」企业信息化"/>
                <w:listItem w:displayText="「网站分类」企业信息化其他" w:value="「网站分类」企业信息化其他"/>
                <w:listItem w:displayText="「网站分类」信息安全" w:value="「网站分类」信息安全"/>
                <w:listItem w:displayText="「网站分类」其他手机开发" w:value="「网站分类」其他手机开发"/>
                <w:listItem w:displayText="「网站分类」其他技术区" w:value="「网站分类」其他技术区"/>
                <w:listItem w:displayText="「网站分类」其它数据库" w:value="「网站分类」其它数据库"/>
                <w:listItem w:displayText="「网站分类」其它语言" w:value="「网站分类」其它语言"/>
                <w:listItem w:displayText="「网站分类」大数据" w:value="「网站分类」大数据"/>
                <w:listItem w:displayText="「网站分类」嵌入式" w:value="「网站分类」嵌入式"/>
                <w:listItem w:displayText="「网站分类」开源研究" w:value="「网站分类」开源研究"/>
                <w:listItem w:displayText="「网站分类」控件开发" w:value="「网站分类」控件开发"/>
                <w:listItem w:displayText="「网站分类」敏捷开发" w:value="「网站分类」敏捷开发"/>
                <w:listItem w:displayText="「网站分类」架构设计" w:value="「网站分类」架构设计"/>
                <w:listItem w:displayText="「网站分类」求职面试" w:value="「网站分类」求职面试"/>
                <w:listItem w:displayText="「网站分类」程序人生" w:value="「网站分类」程序人生"/>
                <w:listItem w:displayText="「网站分类」算法与数据结构" w:value="「网站分类」算法与数据结构"/>
                <w:listItem w:displayText="「网站分类」翻译区" w:value="「网站分类」翻译区"/>
                <w:listItem w:displayText="「网站分类」计算机图形学" w:value="「网站分类」计算机图形学"/>
                <w:listItem w:displayText="「网站分类」设计模式" w:value="「网站分类」设计模式"/>
                <w:listItem w:displayText="「网站分类」读书区" w:value="「网站分类」读书区"/>
                <w:listItem w:displayText="「网站分类」转载区" w:value="「网站分类」转载区"/>
                <w:listItem w:displayText="「网站分类」软件工程其他" w:value="「网站分类」软件工程其他"/>
                <w:listItem w:displayText="「网站分类」软件测试" w:value="「网站分类」软件测试"/>
                <w:listItem w:displayText="「网站分类」非技术区" w:value="「网站分类」非技术区"/>
                <w:listItem w:displayText="「网站分类」面向对象" w:value="「网站分类」面向对象"/>
                <w:listItem w:displayText="「网站分类」项目与团队管理" w:value="「网站分类」项目与团队管理"/>
                <w:listItem w:displayText="「网站分类」领域驱动设计" w:value="「网站分类」领域驱动设计"/>
                <w:listItem w:displayText="无" w:value=" "/>
              </w:comboBox>
            </w:sdtPr>
            <w:sdtEndPr/>
            <w:sdtContent>
              <w:r>
                <w:rPr>
                  <w:rFonts w:ascii="微软雅黑" w:hAnsi="微软雅黑" w:cs="微软雅黑"/>
                </w:rPr>
                <w:t>「网站分类」</w:t>
              </w:r>
              <w:r>
                <w:t>.NET</w:t>
              </w:r>
              <w:r>
                <w:rPr>
                  <w:rFonts w:ascii="微软雅黑" w:hAnsi="微软雅黑" w:cs="微软雅黑"/>
                </w:rPr>
                <w:t>新手区</w:t>
              </w:r>
            </w:sdtContent>
          </w:sdt>
        </w:p>
        <w:p w:rsidR="00790E2D" w:rsidRDefault="005A58E4">
          <w:pPr>
            <w:pStyle w:val="PadderBetweenControlandBody"/>
          </w:pPr>
        </w:p>
      </w:sdtContent>
    </w:sdt>
    <w:p w:rsidR="00EB660A" w:rsidRDefault="00EB660A">
      <w:pPr>
        <w:rPr>
          <w:rFonts w:ascii="Lucida Console" w:hAnsi="Lucida Console" w:cs="Lucida Console"/>
          <w:sz w:val="30"/>
          <w:szCs w:val="30"/>
        </w:rPr>
      </w:pPr>
      <w:bookmarkStart w:id="0" w:name="_GoBack"/>
      <w:bookmarkEnd w:id="0"/>
      <w:r>
        <w:rPr>
          <w:rFonts w:ascii="Lucida Console" w:hAnsi="Lucida Console" w:cs="Lucida Console"/>
          <w:sz w:val="30"/>
          <w:szCs w:val="30"/>
        </w:rPr>
        <w:t>Cannot delete the branch 'test1' which you are currently on</w:t>
      </w:r>
    </w:p>
    <w:p w:rsidR="00EB660A" w:rsidRDefault="00EB660A">
      <w:pPr>
        <w:rPr>
          <w:noProof/>
        </w:rPr>
      </w:pPr>
      <w:r>
        <w:rPr>
          <w:noProof/>
        </w:rPr>
        <w:drawing>
          <wp:inline distT="0" distB="0" distL="0" distR="0">
            <wp:extent cx="7689783" cy="70513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783" cy="7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0A" w:rsidRDefault="00EB660A">
      <w:pPr>
        <w:rPr>
          <w:noProof/>
        </w:rPr>
      </w:pPr>
      <w:r>
        <w:rPr>
          <w:rFonts w:hint="eastAsia"/>
          <w:noProof/>
        </w:rPr>
        <w:t>很明显，正在使用</w:t>
      </w:r>
      <w:r>
        <w:rPr>
          <w:rFonts w:hint="eastAsia"/>
          <w:noProof/>
        </w:rPr>
        <w:t>test</w:t>
      </w:r>
      <w:r>
        <w:rPr>
          <w:noProof/>
        </w:rPr>
        <w:t>1</w:t>
      </w:r>
      <w:r>
        <w:rPr>
          <w:rFonts w:hint="eastAsia"/>
          <w:noProof/>
        </w:rPr>
        <w:t>分支，所以删不掉，现在切换一下，然后继续删，如图</w:t>
      </w:r>
      <w:r>
        <w:rPr>
          <w:rFonts w:hint="eastAsia"/>
          <w:noProof/>
        </w:rPr>
        <w:t>:</w:t>
      </w:r>
    </w:p>
    <w:p w:rsidR="00EB660A" w:rsidRDefault="00EB660A">
      <w:r>
        <w:rPr>
          <w:noProof/>
        </w:rPr>
        <w:drawing>
          <wp:inline distT="0" distB="0" distL="0" distR="0" wp14:anchorId="6E85E4B3" wp14:editId="21A38B49">
            <wp:extent cx="7880360" cy="4373743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0360" cy="43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0A" w:rsidRDefault="00EB660A"/>
    <w:sectPr w:rsidR="00EB660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B660A"/>
    <w:rsid w:val="005A58E4"/>
    <w:rsid w:val="00790E2D"/>
    <w:rsid w:val="009065E1"/>
    <w:rsid w:val="00EB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22C636-EE68-4B6E-AAEE-6200E7C8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5FBE12-0734-435D-9E7F-44EF9ABB7D12}"/>
      </w:docPartPr>
      <w:docPartBody>
        <w:p w:rsidR="00E4498A" w:rsidRDefault="00E4498A">
          <w:r w:rsidRPr="000C6990">
            <w:rPr>
              <w:rStyle w:val="a3"/>
              <w:rFonts w:hint="eastAsia"/>
            </w:rPr>
            <w:t>[</w:t>
          </w:r>
          <w:r w:rsidRPr="000C6990">
            <w:rPr>
              <w:rStyle w:val="a3"/>
              <w:rFonts w:hint="eastAsia"/>
            </w:rPr>
            <w:t>在此处输入文章标题</w:t>
          </w:r>
          <w:r w:rsidRPr="000C6990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9933730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6DCB52-79E8-4201-9FC2-CC115C4217E7}"/>
      </w:docPartPr>
      <w:docPartBody>
        <w:p w:rsidR="00E4498A" w:rsidRDefault="009450B3">
          <w:r w:rsidRPr="00217994">
            <w:rPr>
              <w:rStyle w:val="a3"/>
              <w:rFonts w:hint="eastAsia"/>
            </w:rPr>
            <w:t>[</w:t>
          </w:r>
          <w:r w:rsidRPr="00217994">
            <w:rPr>
              <w:rStyle w:val="a3"/>
              <w:rFonts w:hint="eastAsia"/>
            </w:rPr>
            <w:t>选择一个类别或键入一个新类别</w:t>
          </w:r>
          <w:r w:rsidRPr="00217994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0463322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51013A-7C24-4358-99C6-6D7D59BD722E}"/>
      </w:docPartPr>
      <w:docPartBody>
        <w:p w:rsidR="00E4498A" w:rsidRDefault="009450B3">
          <w:r w:rsidRPr="00217994">
            <w:rPr>
              <w:rStyle w:val="a3"/>
              <w:rFonts w:hint="eastAsia"/>
            </w:rPr>
            <w:t>[</w:t>
          </w:r>
          <w:r w:rsidRPr="00217994">
            <w:rPr>
              <w:rStyle w:val="a3"/>
              <w:rFonts w:hint="eastAsia"/>
            </w:rPr>
            <w:t>选择一个类别或键入一个新类别</w:t>
          </w:r>
          <w:r w:rsidRPr="00217994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B3"/>
    <w:rsid w:val="00211ABD"/>
    <w:rsid w:val="009450B3"/>
    <w:rsid w:val="00E0396C"/>
    <w:rsid w:val="00E4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49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Git异常：Cannot delete the branch 'test1' which you are currently on</PostTitle>
  <PostDate>2015-12-14T07:58:30Z</PostDate>
  <PostID>5045519</PostID>
  <Category1>[随笔分类]菜鸟.Net之路</Category1>
  <Category2>「网站分类」.NET新手区</Category2>
  <Category3/>
  <Category4/>
  <Category5/>
  <Category6/>
  <Category7/>
  <Category8/>
  <Category9/>
  <Category10/>
  <Account>d1aad5d4-1b6e-4765-a241-568f8db0c505</Account>
  <Enclosure/>
  <ProviderInfo>
    <PostURL/>
    <API/>
    <Categories/>
    <Trackbacks/>
    <Enclosures/>
    <BlogName/>
    <ImagePostAddress/>
  </ProviderInfo>
  <DefaultAccountEnsured/>
  <CategoryBBId1>1993373056</CategoryBBId1>
  <CategoryBBId2>2046332213</CategoryBBId2>
  <PublishedAccount>d1aad5d4-1b6e-4765-a241-568f8db0c505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DNT</dc:creator>
  <cp:keywords/>
  <dc:description/>
  <cp:lastModifiedBy>nitian du</cp:lastModifiedBy>
  <cp:revision>3</cp:revision>
  <dcterms:created xsi:type="dcterms:W3CDTF">2015-12-14T07:54:00Z</dcterms:created>
  <dcterms:modified xsi:type="dcterms:W3CDTF">2015-12-14T08:00:00Z</dcterms:modified>
</cp:coreProperties>
</file>