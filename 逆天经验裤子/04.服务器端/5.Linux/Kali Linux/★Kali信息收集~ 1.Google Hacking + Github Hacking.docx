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E5C8A" w:rsidRDefault="00FE5C8A" w:rsidP="00FE5C8A">
          <w:pPr>
            <w:pStyle w:val="PublishStatus"/>
          </w:pPr>
          <w:r>
            <w:t>此文章已于</w:t>
          </w:r>
          <w:r>
            <w:t xml:space="preserve"> 0:51:26 2015/12/25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Segoe UI Symbol" w:eastAsia="宋体" w:hAnsi="Segoe UI Symbol" w:cs="宋体"/>
              <w:sz w:val="40"/>
              <w:szCs w:val="4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3252A6" w:rsidRDefault="00B52859">
              <w:pPr>
                <w:pStyle w:val="Publishwithline"/>
              </w:pP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★</w:t>
              </w: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Kali</w:t>
              </w: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信息收集</w:t>
              </w: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~</w:t>
              </w: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 xml:space="preserve"> </w:t>
              </w:r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 xml:space="preserve">1.Google Hacking + </w:t>
              </w:r>
              <w:proofErr w:type="spellStart"/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Github</w:t>
              </w:r>
              <w:proofErr w:type="spellEnd"/>
              <w:r w:rsidRPr="00B52859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 xml:space="preserve"> Hacking</w:t>
              </w:r>
            </w:p>
          </w:sdtContent>
        </w:sdt>
        <w:p w:rsidR="003252A6" w:rsidRDefault="003252A6">
          <w:pPr>
            <w:pStyle w:val="underline"/>
          </w:pPr>
        </w:p>
        <w:p w:rsidR="003252A6" w:rsidRDefault="00B52859">
          <w:pPr>
            <w:pStyle w:val="PadderBetweenControlandBody"/>
          </w:pPr>
        </w:p>
      </w:sdtContent>
    </w:sdt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color w:val="C00000"/>
          <w:sz w:val="42"/>
          <w:szCs w:val="42"/>
        </w:rPr>
      </w:pPr>
      <w:r w:rsidRPr="00FE5C8A">
        <w:rPr>
          <w:rFonts w:ascii="微软雅黑" w:eastAsia="微软雅黑" w:hAnsi="微软雅黑" w:cs="宋体" w:hint="eastAsia"/>
          <w:b/>
          <w:bCs/>
          <w:color w:val="C00000"/>
          <w:sz w:val="42"/>
          <w:szCs w:val="42"/>
        </w:rPr>
        <w:t>一、</w:t>
      </w:r>
      <w:r w:rsidRPr="00FE5C8A">
        <w:rPr>
          <w:rFonts w:ascii="Calibri" w:eastAsia="宋体" w:hAnsi="Calibri" w:cs="宋体"/>
          <w:b/>
          <w:bCs/>
          <w:color w:val="C00000"/>
          <w:sz w:val="42"/>
          <w:szCs w:val="42"/>
        </w:rPr>
        <w:t>google hacking</w:t>
      </w:r>
    </w:p>
    <w:p w:rsidR="00FE5C8A" w:rsidRPr="00FE5C8A" w:rsidRDefault="00FE5C8A" w:rsidP="00FE5C8A">
      <w:pPr>
        <w:numPr>
          <w:ilvl w:val="1"/>
          <w:numId w:val="1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site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r w:rsidRPr="00FE5C8A">
        <w:rPr>
          <w:rFonts w:ascii="Calibri" w:eastAsia="宋体" w:hAnsi="Calibri" w:cs="宋体"/>
          <w:b/>
          <w:bCs/>
          <w:sz w:val="28"/>
          <w:szCs w:val="28"/>
        </w:rPr>
        <w:t>site</w:t>
      </w:r>
      <w:r w:rsidRPr="00FE5C8A">
        <w:rPr>
          <w:rFonts w:ascii="微软雅黑" w:eastAsia="微软雅黑" w:hAnsi="微软雅黑" w:cs="宋体" w:hint="eastAsia"/>
          <w:b/>
          <w:bCs/>
          <w:sz w:val="28"/>
          <w:szCs w:val="28"/>
        </w:rPr>
        <w:t>：</w:t>
      </w:r>
      <w:r w:rsidRPr="00FE5C8A">
        <w:rPr>
          <w:rFonts w:ascii="Calibri" w:eastAsia="宋体" w:hAnsi="Calibri" w:cs="宋体"/>
          <w:b/>
          <w:bCs/>
          <w:sz w:val="28"/>
          <w:szCs w:val="28"/>
        </w:rPr>
        <w:t xml:space="preserve">cnblogs.com </w:t>
      </w:r>
      <w:r w:rsidRPr="00FE5C8A">
        <w:rPr>
          <w:rFonts w:ascii="微软雅黑" w:eastAsia="微软雅黑" w:hAnsi="微软雅黑" w:cs="宋体" w:hint="eastAsia"/>
          <w:b/>
          <w:bCs/>
          <w:sz w:val="28"/>
          <w:szCs w:val="28"/>
        </w:rPr>
        <w:t>毒逆天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581525"/>
            <wp:effectExtent l="0" t="0" r="0" b="9525"/>
            <wp:docPr id="20" name="图片 20" descr="计算机生成了可选文字:&#10;Eiüi_ &#10;stie:cnblogs.com &#10;$1 32 &#10;3 site BIJÉQ: &#10;site:cnblogs.com &#10;53, &#10;blank'S &#10;bEtQ: &#10;Ca hrefz&quot;http://mall_qq.com/cgi-bin/feed7Fhttp://vwwv_cnblogs.com/dunitian/&quot; target:' &#10;posted @ 2015-06-05 10:54 &#10;wwv_cnblogs.com &#10;site :cnblogs.com_ http://vwwv_cnblogs.com/_ http://vwwv_csdn_net/_ &#10;NET Site_ Oct 4 2013 Browser Link is a new &#10;feature in Visual Studio 2013 that creates a communication channel between the VS201EiÉY_Efii &#10;2015 7 &#10;NET alog - Site Home &#10;Visual assist &#10;( - t*-a-fi &#10;VS201E &#10;www_ff0512.com &#10;vs201E rc &#10;vwwv_cnblogs.com/qzhf01thelife/p/4012_ &#10;NET Site ASP NET MVC 4 ASP NET MVC4 is a &#10;framework for building scalable, standards-based web applications &#10;page2rss.com/4e96d60cc334af6aS04d9ff447f3613 &#10;http://www_cnblogs.com/ - Last Checked: 12/18/15 06:12:14 - Added: 11/29/04 03 &#10;2015-12-18 00:19 &#10;article - &#10;. Nicely, this site o &#10;(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Eiüi_ &#10;stie:cnblogs.com &#10;$1 32 &#10;3 site BIJÉQ: &#10;site:cnblogs.com &#10;53, &#10;blank'S &#10;bEtQ: &#10;Ca hrefz&quot;http://mall_qq.com/cgi-bin/feed7Fhttp://vwwv_cnblogs.com/dunitian/&quot; target:' &#10;posted @ 2015-06-05 10:54 &#10;wwv_cnblogs.com &#10;site :cnblogs.com_ http://vwwv_cnblogs.com/_ http://vwwv_csdn_net/_ &#10;NET Site_ Oct 4 2013 Browser Link is a new &#10;feature in Visual Studio 2013 that creates a communication channel between the VS201EiÉY_Efii &#10;2015 7 &#10;NET alog - Site Home &#10;Visual assist &#10;( - t*-a-fi &#10;VS201E &#10;www_ff0512.com &#10;vs201E rc &#10;vwwv_cnblogs.com/qzhf01thelife/p/4012_ &#10;NET Site ASP NET MVC 4 ASP NET MVC4 is a &#10;framework for building scalable, standards-based web applications &#10;page2rss.com/4e96d60cc334af6aS04d9ff447f3613 &#10;http://www_cnblogs.com/ - Last Checked: 12/18/15 06:12:14 - Added: 11/29/04 03 &#10;2015-12-18 00:19 &#10;article - &#10;. Nicely, this site o &#10;(1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color w:val="E84C22"/>
          <w:sz w:val="36"/>
          <w:szCs w:val="36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color w:val="E84C22"/>
          <w:sz w:val="36"/>
          <w:szCs w:val="36"/>
          <w:lang w:val="x-none"/>
        </w:rPr>
        <w:t> </w:t>
      </w:r>
    </w:p>
    <w:p w:rsidR="00FE5C8A" w:rsidRPr="00FE5C8A" w:rsidRDefault="00FE5C8A" w:rsidP="00FE5C8A">
      <w:pPr>
        <w:numPr>
          <w:ilvl w:val="1"/>
          <w:numId w:val="2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proofErr w:type="spellStart"/>
      <w:r w:rsidRPr="00FE5C8A">
        <w:rPr>
          <w:rFonts w:ascii="Arial Unicode MS" w:eastAsia="Arial Unicode MS" w:hAnsi="Arial Unicode MS" w:cs="Arial Unicode MS" w:hint="eastAsia"/>
          <w:b/>
          <w:bCs/>
          <w:color w:val="E84C22"/>
          <w:sz w:val="36"/>
          <w:szCs w:val="36"/>
          <w:lang w:val="x-none"/>
        </w:rPr>
        <w:t>i</w:t>
      </w:r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ntitle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spellStart"/>
      <w:proofErr w:type="gramStart"/>
      <w:r w:rsidRPr="00FE5C8A">
        <w:rPr>
          <w:rFonts w:ascii="Calibri" w:eastAsia="宋体" w:hAnsi="Calibri" w:cs="宋体"/>
          <w:b/>
          <w:bCs/>
          <w:sz w:val="28"/>
          <w:szCs w:val="28"/>
        </w:rPr>
        <w:t>intitle:</w:t>
      </w:r>
      <w:proofErr w:type="gramEnd"/>
      <w:r w:rsidRPr="00FE5C8A">
        <w:rPr>
          <w:rFonts w:ascii="Calibri" w:eastAsia="宋体" w:hAnsi="Calibri" w:cs="宋体"/>
          <w:b/>
          <w:bCs/>
          <w:sz w:val="28"/>
          <w:szCs w:val="28"/>
        </w:rPr>
        <w:t>login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267200"/>
            <wp:effectExtent l="0" t="0" r="0" b="0"/>
            <wp:docPr id="19" name="图片 19" descr="计算机生成了可选文字:&#10;intitle:login &#10;032 &#10;Salesforce: Login &#10;https://login_salestorce.com/ &#10;Salesforce Customer Secure Login Page. Login to 'Aur Salesforce Customer Account. &#10;Yahoo - login &#10;https://login_yahoo.com/ &#10;Afghanistan (+93) ; Albania (+366) ; Algeria (+213) ; American Samoa (+1) ; Andorra (+376) ; &#10;Angola (+244) ; Anguilla (+1) ; Antarctica (+672) ; Antigua, &#10;Account View by LPL Financial - Login Page &#10;https://myaccountviewonline.com/ &#10;Prices are delayed 20 minutes. All times are Eastern. Securities and Advisory semces offere &#10;d through LPL Financial, member FINRA/SIPC, a Registered &#10;Login — Squarespace &#10;ww_squarespace.com/logln,' &#10;Squarespace - Landing Pages - Websites - Commerce - Back to All Designs Tour Login Men &#10;u. Home - Tour - Landing Pages - Websites - Commerce - Pricing. &#10;Login Page - Zoho Mail &#10;https://ww_zoho.com/mail/logln_html &#10;Email Hosting ser,Jlce with a clean, No Ads web mail interface, advanced business-class feat &#10;ures and provisions for seamless mobile, desktop client access. &#10;webmail login - Bluehost &#10;https://login_bluehost.com/cgi/webmail &#10;aluehost - 24/7 support. free 1-click installs for blogs, H:ommerce, and more. get a website &#10;with a free domain name and superior speed. &#10;Login on Twitter &#10;https://fi.vitter.com/log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intitle:login &#10;032 &#10;Salesforce: Login &#10;https://login_salestorce.com/ &#10;Salesforce Customer Secure Login Page. Login to 'Aur Salesforce Customer Account. &#10;Yahoo - login &#10;https://login_yahoo.com/ &#10;Afghanistan (+93) ; Albania (+366) ; Algeria (+213) ; American Samoa (+1) ; Andorra (+376) ; &#10;Angola (+244) ; Anguilla (+1) ; Antarctica (+672) ; Antigua, &#10;Account View by LPL Financial - Login Page &#10;https://myaccountviewonline.com/ &#10;Prices are delayed 20 minutes. All times are Eastern. Securities and Advisory semces offere &#10;d through LPL Financial, member FINRA/SIPC, a Registered &#10;Login — Squarespace &#10;ww_squarespace.com/logln,' &#10;Squarespace - Landing Pages - Websites - Commerce - Back to All Designs Tour Login Men &#10;u. Home - Tour - Landing Pages - Websites - Commerce - Pricing. &#10;Login Page - Zoho Mail &#10;https://ww_zoho.com/mail/logln_html &#10;Email Hosting ser,Jlce with a clean, No Ads web mail interface, advanced business-class feat &#10;ures and provisions for seamless mobile, desktop client access. &#10;webmail login - Bluehost &#10;https://login_bluehost.com/cgi/webmail &#10;aluehost - 24/7 support. free 1-click installs for blogs, H:ommerce, and more. get a website &#10;with a free domain name and superior speed. &#10;Login on Twitter &#10;https://fi.vitter.com/logi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color w:val="E84C22"/>
          <w:sz w:val="36"/>
          <w:szCs w:val="36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color w:val="E84C22"/>
          <w:sz w:val="36"/>
          <w:szCs w:val="36"/>
          <w:lang w:val="x-none"/>
        </w:rPr>
        <w:t> </w:t>
      </w:r>
    </w:p>
    <w:p w:rsidR="00FE5C8A" w:rsidRPr="00FE5C8A" w:rsidRDefault="00FE5C8A" w:rsidP="00FE5C8A">
      <w:pPr>
        <w:numPr>
          <w:ilvl w:val="1"/>
          <w:numId w:val="3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proofErr w:type="spellStart"/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allintitle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spellStart"/>
      <w:proofErr w:type="gramStart"/>
      <w:r w:rsidRPr="00FE5C8A">
        <w:rPr>
          <w:rFonts w:ascii="Calibri" w:eastAsia="宋体" w:hAnsi="Calibri" w:cs="宋体"/>
          <w:b/>
          <w:bCs/>
          <w:color w:val="000000"/>
          <w:sz w:val="28"/>
          <w:szCs w:val="28"/>
        </w:rPr>
        <w:t>allintitle:</w:t>
      </w:r>
      <w:proofErr w:type="gramEnd"/>
      <w:r w:rsidRPr="00FE5C8A">
        <w:rPr>
          <w:rFonts w:ascii="Calibri" w:eastAsia="宋体" w:hAnsi="Calibri" w:cs="宋体"/>
          <w:b/>
          <w:bCs/>
          <w:color w:val="000000"/>
          <w:sz w:val="28"/>
          <w:szCs w:val="28"/>
        </w:rPr>
        <w:t>index</w:t>
      </w:r>
      <w:proofErr w:type="spellEnd"/>
      <w:r w:rsidRPr="00FE5C8A">
        <w:rPr>
          <w:rFonts w:ascii="Calibri" w:eastAsia="宋体" w:hAnsi="Calibri" w:cs="宋体"/>
          <w:b/>
          <w:bCs/>
          <w:color w:val="000000"/>
          <w:sz w:val="28"/>
          <w:szCs w:val="28"/>
        </w:rPr>
        <w:t xml:space="preserve"> of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876800"/>
            <wp:effectExtent l="0" t="0" r="0" b="0"/>
            <wp:docPr id="18" name="图片 18" descr="计算机生成了可选文字:&#10;Google &#10;allintitle:index of &#10;Google &#10;oug &#10;Index of /download/ &#10;hypem.com/download/ • &#10;Index of 'download/_ Icon Name Last modified Size Description. VIRI Parent Directory - &#10;(DIR) 1/ 14-Dec-201S 10:51 - (DIR) 2/ IS-Dec-201S 01:17 - (DIR) &#10;01-'ale' - Of 'download'S - Index of 'download/M - Of 'download/a &#10;Index of / &#10;download_bitdetender.com/ &#10;Index of/ __/ spvqaø 20-May-201S 14:49 - am/ 10-Mar-201S 11:07 - beamer/ Il-Dec-2013 &#10;08:26 - business/ 03-Dec-201S og:ss - cloud/ 19-Feb-2014 14:45 &#10;Of 'SMS - Of 'rescue cd - Of 'updates - Of 'removal tools &#10;Index of Economic Freedom: Promoting Economic . &#10;unmv_heritage.org/index/ &#10;Index of Economic Freedom measures economic freedom of 186 countries based on &#10;trade freedom, business freedom, investment freedom, and property rights. &#10;Country Rankings - Heat Map - About The Index - Downloads &#10;Index of /pub - D-Link &#10;Name - Last modified - Size - Description. LDIR), Parent Directory, -_ t), aHMMawe_pdf, &#10;26-Mar-2014 17:28, 243K. LDIR), OLLMöKa_ Y npoAYKTa HeT &#10;The Index I The Index of Christian Art at Princeton l.Jniversity &#10;http://lca_princeton.edu/ • &#10;- A database of Christian Art provided by Princeton University. &#10;Index of /pub/FreeBSD/ &#10;ttp_treebsd.org/pub/FreeaSD/ &#10;File Name - File Size - Date - Parent directory', &#10;development/ , &#10;21:30_ doc', 201S-Aug-23 10:44_ ports', 201S-Aug-OS 04:16_ &#10;201S-Dec-20 &#10;Kauffman Index of Entrepreneurship Series I Kauffman.org &#10;unw_kauttman.org/mcrosites/kauttman-index • &#10;The Kauffman Index: Startup Activitv is a new report from the Kauffman Found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Google &#10;allintitle:index of &#10;Google &#10;oug &#10;Index of /download/ &#10;hypem.com/download/ • &#10;Index of 'download/_ Icon Name Last modified Size Description. VIRI Parent Directory - &#10;(DIR) 1/ 14-Dec-201S 10:51 - (DIR) 2/ IS-Dec-201S 01:17 - (DIR) &#10;01-'ale' - Of 'download'S - Index of 'download/M - Of 'download/a &#10;Index of / &#10;download_bitdetender.com/ &#10;Index of/ __/ spvqaø 20-May-201S 14:49 - am/ 10-Mar-201S 11:07 - beamer/ Il-Dec-2013 &#10;08:26 - business/ 03-Dec-201S og:ss - cloud/ 19-Feb-2014 14:45 &#10;Of 'SMS - Of 'rescue cd - Of 'updates - Of 'removal tools &#10;Index of Economic Freedom: Promoting Economic . &#10;unmv_heritage.org/index/ &#10;Index of Economic Freedom measures economic freedom of 186 countries based on &#10;trade freedom, business freedom, investment freedom, and property rights. &#10;Country Rankings - Heat Map - About The Index - Downloads &#10;Index of /pub - D-Link &#10;Name - Last modified - Size - Description. LDIR), Parent Directory, -_ t), aHMMawe_pdf, &#10;26-Mar-2014 17:28, 243K. LDIR), OLLMöKa_ Y npoAYKTa HeT &#10;The Index I The Index of Christian Art at Princeton l.Jniversity &#10;http://lca_princeton.edu/ • &#10;- A database of Christian Art provided by Princeton University. &#10;Index of /pub/FreeBSD/ &#10;ttp_treebsd.org/pub/FreeaSD/ &#10;File Name - File Size - Date - Parent directory', &#10;development/ , &#10;21:30_ doc', 201S-Aug-23 10:44_ ports', 201S-Aug-OS 04:16_ &#10;201S-Dec-20 &#10;Kauffman Index of Entrepreneurship Series I Kauffman.org &#10;unw_kauttman.org/mcrosites/kauttman-index • &#10;The Kauffman Index: Startup Activitv is a new report from the Kauffman Foundat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sz w:val="28"/>
          <w:szCs w:val="28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sz w:val="28"/>
          <w:szCs w:val="28"/>
          <w:lang w:val="x-none"/>
        </w:rPr>
        <w:t> 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r w:rsidRPr="00FE5C8A">
        <w:rPr>
          <w:rFonts w:ascii="Calibri" w:eastAsia="宋体" w:hAnsi="Calibri" w:cs="宋体"/>
          <w:b/>
          <w:bCs/>
          <w:sz w:val="28"/>
          <w:szCs w:val="28"/>
        </w:rPr>
        <w:t xml:space="preserve"> </w:t>
      </w:r>
      <w:proofErr w:type="spellStart"/>
      <w:proofErr w:type="gramStart"/>
      <w:r w:rsidRPr="00FE5C8A">
        <w:rPr>
          <w:rFonts w:ascii="Calibri" w:eastAsia="宋体" w:hAnsi="Calibri" w:cs="宋体"/>
          <w:b/>
          <w:bCs/>
          <w:sz w:val="28"/>
          <w:szCs w:val="28"/>
        </w:rPr>
        <w:t>allinurl:</w:t>
      </w:r>
      <w:proofErr w:type="gramEnd"/>
      <w:r w:rsidRPr="00FE5C8A">
        <w:rPr>
          <w:rFonts w:ascii="Calibri" w:eastAsia="宋体" w:hAnsi="Calibri" w:cs="宋体"/>
          <w:b/>
          <w:bCs/>
          <w:sz w:val="28"/>
          <w:szCs w:val="28"/>
        </w:rPr>
        <w:t>forcedownload.php?file</w:t>
      </w:r>
      <w:proofErr w:type="spellEnd"/>
      <w:r w:rsidRPr="00FE5C8A">
        <w:rPr>
          <w:rFonts w:ascii="Calibri" w:eastAsia="宋体" w:hAnsi="Calibri" w:cs="宋体"/>
          <w:b/>
          <w:bCs/>
          <w:sz w:val="28"/>
          <w:szCs w:val="28"/>
        </w:rPr>
        <w:t>=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905375"/>
            <wp:effectExtent l="0" t="0" r="0" b="9525"/>
            <wp:docPr id="17" name="图片 17" descr="计算机生成了可选文字:&#10;Google &#10;allinurl:forcedownload.php?file &#10;6,320 ( 0_67 ) &#10;Passwords &#10;To access the ceremonies, must provide a password. The files are safeguarded in &#10;the following manner: Ordeal level - the Admonition. Brotherhood level &#10;Untitled - Lyon &#10;Page 1 &#10;www.parkweb.vic.gov.au/forcedownload.php?file:3967.. &#10;robots_txt, &#10;eon 20 April 2013 FILM &amp; VIDEO SUBMISSION GUIDELINES &#10;- 26th IMAGES FESTIVAL 11 - 20 April 2013 FILM &amp; VIDEO &#10;SUBMISSION GUIDELINES. Established in 1987 and dedicated to the moving _ &#10;COMMAND CHI 8-750 &#10;Contents. Section 1 _ Safety and General Information &#10;Section 2_ Special Tools _ &#10;IT'S I-AUBER Switzerland &#10;using allyou_net_ &#10;LIGHT YEARS &#10;LIGHT YEARS. An Exhibition by. Eugenia aalcells curated by. Eulälia aosch_ 18/ &#10;09/2012 - 18/11/2012_ Tabacalera espacio Promociön del Arte. MAdrid &#10;Digium TDM2400 and AEX2400 Series Analog Cards Use... &#10;Digium, Inc. Page 2_ O Digium, Inc. 2009_ All rights reserved. No part of this publication &#10;may be copied, distributed, transmitted, transcribed, stored in a retriev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Google &#10;allinurl:forcedownload.php?file &#10;6,320 ( 0_67 ) &#10;Passwords &#10;To access the ceremonies, must provide a password. The files are safeguarded in &#10;the following manner: Ordeal level - the Admonition. Brotherhood level &#10;Untitled - Lyon &#10;Page 1 &#10;www.parkweb.vic.gov.au/forcedownload.php?file:3967.. &#10;robots_txt, &#10;eon 20 April 2013 FILM &amp; VIDEO SUBMISSION GUIDELINES &#10;- 26th IMAGES FESTIVAL 11 - 20 April 2013 FILM &amp; VIDEO &#10;SUBMISSION GUIDELINES. Established in 1987 and dedicated to the moving _ &#10;COMMAND CHI 8-750 &#10;Contents. Section 1 _ Safety and General Information &#10;Section 2_ Special Tools _ &#10;IT'S I-AUBER Switzerland &#10;using allyou_net_ &#10;LIGHT YEARS &#10;LIGHT YEARS. An Exhibition by. Eugenia aalcells curated by. Eulälia aosch_ 18/ &#10;09/2012 - 18/11/2012_ Tabacalera espacio Promociön del Arte. MAdrid &#10;Digium TDM2400 and AEX2400 Series Analog Cards Use... &#10;Digium, Inc. Page 2_ O Digium, Inc. 2009_ All rights reserved. No part of this publication &#10;may be copied, distributed, transmitted, transcribed, stored in a retrieva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color w:val="E84C22"/>
          <w:sz w:val="36"/>
          <w:szCs w:val="36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color w:val="E84C22"/>
          <w:sz w:val="36"/>
          <w:szCs w:val="36"/>
          <w:lang w:val="x-none"/>
        </w:rPr>
        <w:t> </w:t>
      </w:r>
    </w:p>
    <w:p w:rsidR="00FE5C8A" w:rsidRPr="00FE5C8A" w:rsidRDefault="00FE5C8A" w:rsidP="00FE5C8A">
      <w:pPr>
        <w:numPr>
          <w:ilvl w:val="1"/>
          <w:numId w:val="4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proofErr w:type="spellStart"/>
      <w:r w:rsidRPr="00FE5C8A">
        <w:rPr>
          <w:rFonts w:ascii="Arial Unicode MS" w:eastAsia="Arial Unicode MS" w:hAnsi="Arial Unicode MS" w:cs="Arial Unicode MS" w:hint="eastAsia"/>
          <w:b/>
          <w:bCs/>
          <w:color w:val="E84C22"/>
          <w:sz w:val="36"/>
          <w:szCs w:val="36"/>
          <w:lang w:val="x-none"/>
        </w:rPr>
        <w:t>i</w:t>
      </w:r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nurl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spellStart"/>
      <w:r w:rsidRPr="00FE5C8A">
        <w:rPr>
          <w:rFonts w:ascii="Calibri" w:eastAsia="宋体" w:hAnsi="Calibri" w:cs="宋体"/>
          <w:b/>
          <w:bCs/>
          <w:sz w:val="28"/>
          <w:szCs w:val="28"/>
        </w:rPr>
        <w:t>inurl</w:t>
      </w:r>
      <w:proofErr w:type="spellEnd"/>
      <w:r w:rsidRPr="00FE5C8A">
        <w:rPr>
          <w:rFonts w:ascii="Calibri" w:eastAsia="宋体" w:hAnsi="Calibri" w:cs="宋体"/>
          <w:b/>
          <w:bCs/>
          <w:sz w:val="28"/>
          <w:szCs w:val="28"/>
        </w:rPr>
        <w:t>:/</w:t>
      </w:r>
      <w:proofErr w:type="spellStart"/>
      <w:r w:rsidRPr="00FE5C8A">
        <w:rPr>
          <w:rFonts w:ascii="Calibri" w:eastAsia="宋体" w:hAnsi="Calibri" w:cs="宋体"/>
          <w:b/>
          <w:bCs/>
          <w:sz w:val="28"/>
          <w:szCs w:val="28"/>
        </w:rPr>
        <w:t>cgi</w:t>
      </w:r>
      <w:proofErr w:type="spellEnd"/>
      <w:r w:rsidRPr="00FE5C8A">
        <w:rPr>
          <w:rFonts w:ascii="Calibri" w:eastAsia="宋体" w:hAnsi="Calibri" w:cs="宋体"/>
          <w:b/>
          <w:bCs/>
          <w:sz w:val="28"/>
          <w:szCs w:val="28"/>
        </w:rPr>
        <w:t>-bin/MANGA/</w:t>
      </w:r>
      <w:proofErr w:type="spellStart"/>
      <w:r w:rsidRPr="00FE5C8A">
        <w:rPr>
          <w:rFonts w:ascii="Calibri" w:eastAsia="宋体" w:hAnsi="Calibri" w:cs="宋体"/>
          <w:b/>
          <w:bCs/>
          <w:sz w:val="28"/>
          <w:szCs w:val="28"/>
        </w:rPr>
        <w:t>index.cgi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5086350"/>
            <wp:effectExtent l="0" t="0" r="0" b="0"/>
            <wp:docPr id="16" name="图片 16" descr="计算机生成了可选文字:&#10;Google &#10;inurl:/cgi-bin/MANGA/index.cgi &#10;RE&quot; 21 0_21 *'h) &#10;Web Admin I Welcome &#10;westscitech.com/cgi-bin/MANGA/index.cgi &#10;Web Admin I Welcome &#10;unw_tmxooogE2g875.com/cgi-bin/MANGA/index.cgi &#10;Web Admin I Welcome &#10;http://thepcwerks.com/cgi-bin/MANGA/index.cgi &#10;Web Admin I Welcome &#10;Web Admin I Welcome &#10;unw_gtxacademy.com/cgi-bin/MANGA/index.cgi &#10;Web Admin I Welcome &#10;unw_bccars.com/cgi-bin/MANGA/index.cgi &#10;IIS Windows Server &#10;Web Admin I Welcome &#10;csx_com_my/cgi-bin/MANGA/index.cgi &#10;Web Admin I Welcome &#10;dandypan.com/cgi-bin/MANGA/index.cgi &#10;Web Admin I Welcome - bienhoasugar.vn &#10;bienhoasugar_vn/cgi-bin/MANGA/index.cgi • &#10;Gooogle &#10;_E-fi &#10;12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Google &#10;inurl:/cgi-bin/MANGA/index.cgi &#10;RE&quot; 21 0_21 *'h) &#10;Web Admin I Welcome &#10;westscitech.com/cgi-bin/MANGA/index.cgi &#10;Web Admin I Welcome &#10;unw_tmxooogE2g875.com/cgi-bin/MANGA/index.cgi &#10;Web Admin I Welcome &#10;http://thepcwerks.com/cgi-bin/MANGA/index.cgi &#10;Web Admin I Welcome &#10;Web Admin I Welcome &#10;unw_gtxacademy.com/cgi-bin/MANGA/index.cgi &#10;Web Admin I Welcome &#10;unw_bccars.com/cgi-bin/MANGA/index.cgi &#10;IIS Windows Server &#10;Web Admin I Welcome &#10;csx_com_my/cgi-bin/MANGA/index.cgi &#10;Web Admin I Welcome &#10;dandypan.com/cgi-bin/MANGA/index.cgi &#10;Web Admin I Welcome - bienhoasugar.vn &#10;bienhoasugar_vn/cgi-bin/MANGA/index.cgi • &#10;Gooogle &#10;_E-fi &#10;12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color w:val="E84C22"/>
          <w:sz w:val="36"/>
          <w:szCs w:val="36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color w:val="E84C22"/>
          <w:sz w:val="36"/>
          <w:szCs w:val="36"/>
          <w:lang w:val="x-none"/>
        </w:rPr>
        <w:t> </w:t>
      </w:r>
    </w:p>
    <w:p w:rsidR="00FE5C8A" w:rsidRPr="00FE5C8A" w:rsidRDefault="00FE5C8A" w:rsidP="00FE5C8A">
      <w:pPr>
        <w:numPr>
          <w:ilvl w:val="1"/>
          <w:numId w:val="5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cache</w:t>
      </w:r>
      <w:r w:rsidRPr="00FE5C8A">
        <w:rPr>
          <w:rFonts w:ascii="Arial Unicode MS" w:eastAsia="Arial Unicode MS" w:hAnsi="Arial Unicode MS" w:cs="Arial Unicode MS" w:hint="eastAsia"/>
          <w:b/>
          <w:bCs/>
          <w:color w:val="E84C22"/>
          <w:sz w:val="36"/>
          <w:szCs w:val="36"/>
          <w:lang w:val="x-none"/>
        </w:rPr>
        <w:t xml:space="preserve"> </w:t>
      </w:r>
      <w:r w:rsidRPr="00FE5C8A">
        <w:rPr>
          <w:rFonts w:ascii="Arial Unicode MS" w:eastAsia="Arial Unicode MS" w:hAnsi="Arial Unicode MS" w:cs="Arial Unicode MS" w:hint="eastAsia"/>
          <w:b/>
          <w:bCs/>
          <w:color w:val="E84C22"/>
          <w:sz w:val="36"/>
          <w:szCs w:val="36"/>
        </w:rPr>
        <w:t>快照页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gramStart"/>
      <w:r w:rsidRPr="00FE5C8A">
        <w:rPr>
          <w:rFonts w:ascii="Calibri" w:eastAsia="宋体" w:hAnsi="Calibri" w:cs="宋体"/>
          <w:b/>
          <w:bCs/>
          <w:sz w:val="28"/>
          <w:szCs w:val="28"/>
        </w:rPr>
        <w:t>cache:</w:t>
      </w:r>
      <w:proofErr w:type="gramEnd"/>
      <w:r w:rsidRPr="00FE5C8A">
        <w:rPr>
          <w:rFonts w:ascii="Calibri" w:eastAsia="宋体" w:hAnsi="Calibri" w:cs="宋体"/>
          <w:b/>
          <w:bCs/>
          <w:sz w:val="28"/>
          <w:szCs w:val="28"/>
        </w:rPr>
        <w:t>stackoverflow.com</w:t>
      </w:r>
    </w:p>
    <w:p w:rsidR="00FE5C8A" w:rsidRPr="00FE5C8A" w:rsidRDefault="00FE5C8A" w:rsidP="00FE5C8A">
      <w:pPr>
        <w:spacing w:after="0"/>
        <w:ind w:left="556"/>
        <w:rPr>
          <w:rFonts w:ascii="Arial Unicode MS" w:eastAsia="Arial Unicode MS" w:hAnsi="Arial Unicode MS" w:cs="Arial Unicode MS"/>
          <w:sz w:val="28"/>
          <w:szCs w:val="28"/>
          <w:lang w:val="x-none"/>
        </w:rPr>
      </w:pPr>
      <w:r w:rsidRPr="00FE5C8A">
        <w:rPr>
          <w:rFonts w:ascii="Arial Unicode MS" w:eastAsia="Arial Unicode MS" w:hAnsi="Arial Unicode MS" w:cs="Arial Unicode MS" w:hint="eastAsia"/>
          <w:sz w:val="28"/>
          <w:szCs w:val="28"/>
          <w:lang w:val="x-none"/>
        </w:rPr>
        <w:t> </w:t>
      </w:r>
    </w:p>
    <w:p w:rsidR="00FE5C8A" w:rsidRPr="00FE5C8A" w:rsidRDefault="00FE5C8A" w:rsidP="00FE5C8A">
      <w:pPr>
        <w:numPr>
          <w:ilvl w:val="1"/>
          <w:numId w:val="6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proofErr w:type="spellStart"/>
      <w:r w:rsidRPr="00FE5C8A">
        <w:rPr>
          <w:rFonts w:ascii="Arial Unicode MS" w:eastAsia="Arial Unicode MS" w:hAnsi="Arial Unicode MS" w:cs="Arial Unicode MS" w:hint="eastAsia"/>
          <w:b/>
          <w:bCs/>
          <w:color w:val="E84C22"/>
          <w:sz w:val="36"/>
          <w:szCs w:val="36"/>
          <w:lang w:val="x-none"/>
        </w:rPr>
        <w:t>f</w:t>
      </w:r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iletype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spellStart"/>
      <w:proofErr w:type="gramStart"/>
      <w:r w:rsidRPr="00FE5C8A">
        <w:rPr>
          <w:rFonts w:ascii="Calibri" w:eastAsia="宋体" w:hAnsi="Calibri" w:cs="宋体"/>
          <w:b/>
          <w:bCs/>
          <w:sz w:val="28"/>
          <w:szCs w:val="28"/>
        </w:rPr>
        <w:t>filetype:</w:t>
      </w:r>
      <w:proofErr w:type="gramEnd"/>
      <w:r w:rsidRPr="00FE5C8A">
        <w:rPr>
          <w:rFonts w:ascii="Calibri" w:eastAsia="宋体" w:hAnsi="Calibri" w:cs="宋体"/>
          <w:b/>
          <w:bCs/>
          <w:sz w:val="28"/>
          <w:szCs w:val="28"/>
        </w:rPr>
        <w:t>pdf</w:t>
      </w:r>
      <w:proofErr w:type="spellEnd"/>
      <w:r w:rsidRPr="00FE5C8A">
        <w:rPr>
          <w:rFonts w:ascii="Calibri" w:eastAsia="宋体" w:hAnsi="Calibri" w:cs="宋体"/>
          <w:b/>
          <w:bCs/>
          <w:sz w:val="28"/>
          <w:szCs w:val="28"/>
        </w:rPr>
        <w:t xml:space="preserve">  Kali Linux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362450"/>
            <wp:effectExtent l="0" t="0" r="0" b="0"/>
            <wp:docPr id="15" name="图片 15" descr="计算机生成了可选文字:&#10;Google &#10;filetype:pdf Kali Linux &#10;44,800 ( 0_38 &#10;00. Introduction to Kali Linux &#10;docs_kali.org/pdt/kali-book-en_pdt • &#10;This PDF has been autogenerated on &#10;ali.org - May 26, 2014_ 00_ Introduction to &#10;Kali Linux. Official Kali Linux Documentation &#10;ok. We have created an &#10;persistence - Kali Linux &#10;http://ww_kali.org/dojo/workshop-02_pdt • &#10;USE YOUR OWN KALI 2_0 ISO. If you participated in the first workshop, use 'Aur own &#10;custom ISO for this next module. DOWNLOAD A PRE-BUILT ISO. If youVe &#10;Kali Linux Live USB Install &#10;docs_kali.org/pdt/articles/kali-linux-live-usb-install-en_pdt &#10;Official Kali Linux Documentation. This PDF has been autogenerated on docs_kali.org - &#10;Sep 16, 2014_ Booting and installing Kali from a USB stick is our favorite &#10;(PDF) Web Penetration Testing with Kali Linux - Packt Publishing &#10;http://ww_packtpub.com/___/g7817821E31Eg Chapter 02_pd_ &#10;Web Penetration Testing with Kali Linux is designed to be a guide for professional. &#10;Penetration Testers looking to include Kali in a web application penetration &#10;Kali Linux Cookbook - Packt Publishing &#10;http://wmv_packtpub.com/___/g78178328g5g2 Chapter og_pd_ &#10;Kali Linux is a Linux-based penetration testing arsenal that aids security Kali Linux &#10;Cookbook provides with practical recipes featuring many popular. &#10;PWK Syllabus - Offensive Security &#10;http://ww_ottensive-secunty.com/___/penetration-testing-with-___ &#10;Penetration Testing: What You Should Know. 0_1 -— About Kali Linux. - &#10;About Penetration Testing. Legal. 0_4 -— The megacorpone.com Domai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Google &#10;filetype:pdf Kali Linux &#10;44,800 ( 0_38 &#10;00. Introduction to Kali Linux &#10;docs_kali.org/pdt/kali-book-en_pdt • &#10;This PDF has been autogenerated on &#10;ali.org - May 26, 2014_ 00_ Introduction to &#10;Kali Linux. Official Kali Linux Documentation &#10;ok. We have created an &#10;persistence - Kali Linux &#10;http://ww_kali.org/dojo/workshop-02_pdt • &#10;USE YOUR OWN KALI 2_0 ISO. If you participated in the first workshop, use 'Aur own &#10;custom ISO for this next module. DOWNLOAD A PRE-BUILT ISO. If youVe &#10;Kali Linux Live USB Install &#10;docs_kali.org/pdt/articles/kali-linux-live-usb-install-en_pdt &#10;Official Kali Linux Documentation. This PDF has been autogenerated on docs_kali.org - &#10;Sep 16, 2014_ Booting and installing Kali from a USB stick is our favorite &#10;(PDF) Web Penetration Testing with Kali Linux - Packt Publishing &#10;http://ww_packtpub.com/___/g7817821E31Eg Chapter 02_pd_ &#10;Web Penetration Testing with Kali Linux is designed to be a guide for professional. &#10;Penetration Testers looking to include Kali in a web application penetration &#10;Kali Linux Cookbook - Packt Publishing &#10;http://wmv_packtpub.com/___/g78178328g5g2 Chapter og_pd_ &#10;Kali Linux is a Linux-based penetration testing arsenal that aids security Kali Linux &#10;Cookbook provides with practical recipes featuring many popular. &#10;PWK Syllabus - Offensive Security &#10;http://ww_ottensive-secunty.com/___/penetration-testing-with-___ &#10;Penetration Testing: What You Should Know. 0_1 -— About Kali Linux. - &#10;About Penetration Testing. Legal. 0_4 -— The megacorpone.com Domain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556"/>
        <w:rPr>
          <w:rFonts w:ascii="微软雅黑" w:eastAsia="微软雅黑" w:hAnsi="微软雅黑" w:cs="宋体"/>
          <w:color w:val="E84C22"/>
          <w:sz w:val="36"/>
          <w:szCs w:val="36"/>
        </w:rPr>
      </w:pPr>
      <w:r w:rsidRPr="00FE5C8A">
        <w:rPr>
          <w:rFonts w:ascii="微软雅黑" w:eastAsia="微软雅黑" w:hAnsi="微软雅黑" w:cs="宋体" w:hint="eastAsia"/>
          <w:color w:val="E84C22"/>
          <w:sz w:val="36"/>
          <w:szCs w:val="36"/>
        </w:rPr>
        <w:t> </w:t>
      </w:r>
    </w:p>
    <w:p w:rsidR="00FE5C8A" w:rsidRPr="00FE5C8A" w:rsidRDefault="00FE5C8A" w:rsidP="00FE5C8A">
      <w:pPr>
        <w:numPr>
          <w:ilvl w:val="1"/>
          <w:numId w:val="7"/>
        </w:numPr>
        <w:spacing w:after="0"/>
        <w:ind w:left="556"/>
        <w:textAlignment w:val="center"/>
        <w:rPr>
          <w:rFonts w:ascii="Calibri" w:eastAsia="宋体" w:hAnsi="Calibri" w:cs="宋体"/>
          <w:b/>
          <w:bCs/>
          <w:color w:val="E84C22"/>
          <w:sz w:val="36"/>
          <w:szCs w:val="36"/>
        </w:rPr>
      </w:pPr>
      <w:proofErr w:type="spellStart"/>
      <w:r w:rsidRPr="00FE5C8A">
        <w:rPr>
          <w:rFonts w:ascii="Calibri" w:eastAsia="宋体" w:hAnsi="Calibri" w:cs="宋体"/>
          <w:b/>
          <w:bCs/>
          <w:color w:val="E84C22"/>
          <w:sz w:val="36"/>
          <w:szCs w:val="36"/>
        </w:rPr>
        <w:t>site+filetype</w:t>
      </w:r>
      <w:proofErr w:type="spellEnd"/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 w:val="28"/>
          <w:szCs w:val="28"/>
        </w:rPr>
      </w:pPr>
      <w:proofErr w:type="gramStart"/>
      <w:r w:rsidRPr="00FE5C8A">
        <w:rPr>
          <w:rFonts w:ascii="Calibri" w:eastAsia="宋体" w:hAnsi="Calibri" w:cs="宋体"/>
          <w:b/>
          <w:bCs/>
          <w:sz w:val="28"/>
          <w:szCs w:val="28"/>
        </w:rPr>
        <w:t>site:</w:t>
      </w:r>
      <w:proofErr w:type="gramEnd"/>
      <w:r w:rsidRPr="00FE5C8A">
        <w:rPr>
          <w:rFonts w:ascii="Calibri" w:eastAsia="宋体" w:hAnsi="Calibri" w:cs="宋体"/>
          <w:b/>
          <w:bCs/>
          <w:sz w:val="28"/>
          <w:szCs w:val="28"/>
        </w:rPr>
        <w:t xml:space="preserve">cnblogs.com  </w:t>
      </w:r>
      <w:proofErr w:type="spellStart"/>
      <w:r w:rsidRPr="00FE5C8A">
        <w:rPr>
          <w:rFonts w:ascii="Calibri" w:eastAsia="宋体" w:hAnsi="Calibri" w:cs="宋体"/>
          <w:b/>
          <w:bCs/>
          <w:sz w:val="28"/>
          <w:szCs w:val="28"/>
        </w:rPr>
        <w:t>filetype:pdf</w:t>
      </w:r>
      <w:proofErr w:type="spellEnd"/>
      <w:r w:rsidRPr="00FE5C8A">
        <w:rPr>
          <w:rFonts w:ascii="Calibri" w:eastAsia="宋体" w:hAnsi="Calibri" w:cs="宋体"/>
          <w:b/>
          <w:bCs/>
          <w:sz w:val="28"/>
          <w:szCs w:val="28"/>
        </w:rPr>
        <w:t xml:space="preserve">  Linux</w:t>
      </w:r>
    </w:p>
    <w:p w:rsidR="00FE5C8A" w:rsidRPr="00FE5C8A" w:rsidRDefault="00FE5C8A" w:rsidP="00FE5C8A">
      <w:pPr>
        <w:spacing w:after="0"/>
        <w:ind w:left="55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4095750"/>
            <wp:effectExtent l="0" t="0" r="0" b="0"/>
            <wp:docPr id="14" name="图片 14" descr="计算机生成了可选文字:&#10;Google &#10;site:cnblogs.com filetype:pdf Linux &#10;329 0.16 &#10;Linux Graphics Drivers: an Introduction - Freedesktop.org &#10;1 g/linuxgraphlcsdrivers_ &#10;Linux Graphics Drivers: an Introduction. Version 3_ Stéphan &#10;chesin_ &#10;March IS, 2012 &#10;NVIDIA CUDA Getting Started Guide for Linux &#10;Getting Started Linux. t &#10;NVIDIA CUDA GEITING STARTED GUIDE. FOR LINUX. DU-O &#10;-001 v6_s August &#10;2014_ Installation and Verification on Linux Systems &#10;How to Install Hadoop? (On Mac OS, Linux or &#10;- SNAP &#10;(On Mac OS, Linux or Cygwin on Windows). 1) Download hadoop 0_20_0 from &#10;http://hadoop_apache.org/mapreduce/releases_html_ 2) Untar the hadoop file: &#10;The Linux I/O Stack Diagram - Thomas-Krenn.AG &#10;- Applications (Processes) direct 1/0_ (0 DIRECT). VFS_ Page. Cache &#10;nvme hooked in Device Drivers. (hook in similar like stacked devices like. &#10;The Linux Programming Interface - PDFiles.COM &#10;Linux Programming Interface_pdt &#10;•Michael Kerrisk has not only written a great book about Linux programming and how _ &#10;across both the Linux and UNIX system interfaces with clear descrip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Google &#10;site:cnblogs.com filetype:pdf Linux &#10;329 0.16 &#10;Linux Graphics Drivers: an Introduction - Freedesktop.org &#10;1 g/linuxgraphlcsdrivers_ &#10;Linux Graphics Drivers: an Introduction. Version 3_ Stéphan &#10;chesin_ &#10;March IS, 2012 &#10;NVIDIA CUDA Getting Started Guide for Linux &#10;Getting Started Linux. t &#10;NVIDIA CUDA GEITING STARTED GUIDE. FOR LINUX. DU-O &#10;-001 v6_s August &#10;2014_ Installation and Verification on Linux Systems &#10;How to Install Hadoop? (On Mac OS, Linux or &#10;- SNAP &#10;(On Mac OS, Linux or Cygwin on Windows). 1) Download hadoop 0_20_0 from &#10;http://hadoop_apache.org/mapreduce/releases_html_ 2) Untar the hadoop file: &#10;The Linux I/O Stack Diagram - Thomas-Krenn.AG &#10;- Applications (Processes) direct 1/0_ (0 DIRECT). VFS_ Page. Cache &#10;nvme hooked in Device Drivers. (hook in similar like stacked devices like. &#10;The Linux Programming Interface - PDFiles.COM &#10;Linux Programming Interface_pdt &#10;•Michael Kerrisk has not only written a great book about Linux programming and how _ &#10;across both the Linux and UNIX system interfaces with clear description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16"/>
        <w:rPr>
          <w:rFonts w:ascii="微软雅黑" w:eastAsia="微软雅黑" w:hAnsi="微软雅黑" w:cs="宋体"/>
          <w:szCs w:val="22"/>
        </w:rPr>
      </w:pPr>
      <w:r w:rsidRPr="00FE5C8A">
        <w:rPr>
          <w:rFonts w:ascii="微软雅黑" w:eastAsia="微软雅黑" w:hAnsi="微软雅黑" w:cs="宋体" w:hint="eastAsia"/>
          <w:szCs w:val="22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color w:val="C00000"/>
          <w:sz w:val="42"/>
          <w:szCs w:val="42"/>
        </w:rPr>
      </w:pPr>
      <w:r w:rsidRPr="00FE5C8A">
        <w:rPr>
          <w:rFonts w:ascii="微软雅黑" w:eastAsia="微软雅黑" w:hAnsi="微软雅黑" w:cs="宋体" w:hint="eastAsia"/>
          <w:b/>
          <w:bCs/>
          <w:color w:val="C00000"/>
          <w:sz w:val="42"/>
          <w:szCs w:val="42"/>
        </w:rPr>
        <w:t>二、</w:t>
      </w:r>
      <w:proofErr w:type="spellStart"/>
      <w:r w:rsidRPr="00FE5C8A">
        <w:rPr>
          <w:rFonts w:ascii="Calibri" w:eastAsia="宋体" w:hAnsi="Calibri" w:cs="宋体"/>
          <w:b/>
          <w:bCs/>
          <w:color w:val="C00000"/>
          <w:sz w:val="42"/>
          <w:szCs w:val="42"/>
        </w:rPr>
        <w:t>github</w:t>
      </w:r>
      <w:proofErr w:type="spellEnd"/>
      <w:r w:rsidRPr="00FE5C8A">
        <w:rPr>
          <w:rFonts w:ascii="Calibri" w:eastAsia="宋体" w:hAnsi="Calibri" w:cs="宋体"/>
          <w:b/>
          <w:bCs/>
          <w:color w:val="C00000"/>
          <w:sz w:val="42"/>
          <w:szCs w:val="42"/>
        </w:rPr>
        <w:t xml:space="preserve"> hacking</w:t>
      </w:r>
    </w:p>
    <w:p w:rsidR="00FE5C8A" w:rsidRPr="00FE5C8A" w:rsidRDefault="00FE5C8A" w:rsidP="00FE5C8A">
      <w:pPr>
        <w:numPr>
          <w:ilvl w:val="1"/>
          <w:numId w:val="8"/>
        </w:numPr>
        <w:spacing w:after="0"/>
        <w:ind w:left="556"/>
        <w:textAlignment w:val="center"/>
        <w:rPr>
          <w:rFonts w:ascii="微软雅黑" w:eastAsia="微软雅黑" w:hAnsi="微软雅黑" w:cs="宋体"/>
          <w:szCs w:val="22"/>
        </w:rPr>
      </w:pPr>
      <w:r w:rsidRPr="00FE5C8A">
        <w:rPr>
          <w:rFonts w:ascii="微软雅黑" w:eastAsia="微软雅黑" w:hAnsi="微软雅黑" w:cs="宋体" w:hint="eastAsia"/>
          <w:szCs w:val="22"/>
        </w:rPr>
        <w:t>关键词搜索，自己构思即可</w:t>
      </w:r>
    </w:p>
    <w:p w:rsidR="00FE5C8A" w:rsidRPr="00FE5C8A" w:rsidRDefault="00FE5C8A" w:rsidP="00FE5C8A">
      <w:pPr>
        <w:numPr>
          <w:ilvl w:val="1"/>
          <w:numId w:val="8"/>
        </w:numPr>
        <w:spacing w:after="0"/>
        <w:ind w:left="556"/>
        <w:textAlignment w:val="center"/>
        <w:rPr>
          <w:rFonts w:ascii="微软雅黑" w:eastAsia="微软雅黑" w:hAnsi="微软雅黑" w:cs="宋体"/>
          <w:szCs w:val="22"/>
        </w:rPr>
      </w:pPr>
      <w:r w:rsidRPr="00FE5C8A">
        <w:rPr>
          <w:rFonts w:ascii="微软雅黑" w:eastAsia="微软雅黑" w:hAnsi="微软雅黑" w:cs="宋体" w:hint="eastAsia"/>
          <w:szCs w:val="22"/>
        </w:rPr>
        <w:t>案例：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不仅能托管代码，还能对代码进行搜索，我们感受到了其便利的同时，也应该时刻注意，当你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上传并公开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你的代码时，一时大意，让某些敏感的配置信息文件等暴露于众。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362200"/>
            <wp:effectExtent l="0" t="0" r="0" b="0"/>
            <wp:docPr id="13" name="图片 13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让我们从第一个例子开始。当搜索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ssh</w:t>
      </w:r>
      <w:proofErr w:type="spellEnd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 xml:space="preserve"> password</w:t>
      </w: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关键字时，其中里面有这样一个有趣的结果：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219325"/>
            <wp:effectExtent l="0" t="0" r="0" b="9525"/>
            <wp:docPr id="12" name="图片 12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好像是一个捷克教育科研网络的，账号密码写的这么简洁明了，于是登录上去看一看。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3200400"/>
            <wp:effectExtent l="0" t="0" r="0" b="0"/>
            <wp:docPr id="11" name="图片 11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是不是还挺欢乐的，早就有无数人登陆过了，还有人留下文本善意提醒。这意味着什么，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早已被盯上，也许下一个大事件会是某漏洞导致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私有库代码大量泄漏。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color w:val="333333"/>
          <w:sz w:val="24"/>
          <w:szCs w:val="24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4"/>
          <w:szCs w:val="24"/>
          <w:shd w:val="clear" w:color="auto" w:fill="FFFFFF"/>
        </w:rPr>
        <w:t>当我们在</w:t>
      </w:r>
      <w:proofErr w:type="spellStart"/>
      <w:r w:rsidRPr="00FE5C8A">
        <w:rPr>
          <w:rFonts w:ascii="Verdana" w:eastAsia="宋体" w:hAnsi="Verdana" w:cs="宋体"/>
          <w:b/>
          <w:bCs/>
          <w:color w:val="333333"/>
          <w:sz w:val="24"/>
          <w:szCs w:val="24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b/>
          <w:bCs/>
          <w:color w:val="333333"/>
          <w:sz w:val="24"/>
          <w:szCs w:val="24"/>
          <w:shd w:val="clear" w:color="auto" w:fill="FFFFFF"/>
        </w:rPr>
        <w:t>上搜索时，我们到底能搜到什么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能搜到的东西很多，这里只是给个思路，具体怎么玩自己去尝试。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邮箱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比如说以</w:t>
      </w:r>
      <w:r w:rsidRPr="00FE5C8A">
        <w:rPr>
          <w:rFonts w:ascii="Verdana" w:eastAsia="宋体" w:hAnsi="Verdana" w:cs="宋体"/>
          <w:b/>
          <w:bCs/>
          <w:color w:val="C00000"/>
          <w:sz w:val="21"/>
          <w:szCs w:val="21"/>
          <w:shd w:val="clear" w:color="auto" w:fill="FFFFFF"/>
        </w:rPr>
        <w:t>mail password</w:t>
      </w: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关键字搜索：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476500"/>
            <wp:effectExtent l="0" t="0" r="0" b="0"/>
            <wp:docPr id="10" name="图片 10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szCs w:val="22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486025"/>
            <wp:effectExtent l="0" t="0" r="0" b="9525"/>
            <wp:docPr id="9" name="图片 9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搜索很多邮箱的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帐号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密码，这里就不一一列举了。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如果说用</w:t>
      </w:r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@qq.com</w:t>
      </w: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或者是</w:t>
      </w:r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@gmail.com</w:t>
      </w: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等各种邮箱后缀为关键字进行搜索，你会发现某商户收集的客户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qq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信息：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562225"/>
            <wp:effectExtent l="0" t="0" r="0" b="9525"/>
            <wp:docPr id="8" name="图片 8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各种账号密码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上能搜到的账号密码实在是太多了，筛选一下你会发现很多有意思的。比如说有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微信公众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平台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帐号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1095375"/>
            <wp:effectExtent l="0" t="0" r="0" b="9525"/>
            <wp:docPr id="7" name="图片 7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居然连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的登陆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帐号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也放在上面。。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1190625"/>
            <wp:effectExtent l="0" t="0" r="0" b="9525"/>
            <wp:docPr id="6" name="图片 6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各种</w:t>
      </w:r>
      <w:r w:rsidRPr="00FE5C8A">
        <w:rPr>
          <w:rFonts w:ascii="Verdana" w:eastAsia="宋体" w:hAnsi="Verdana" w:cs="宋体"/>
          <w:b/>
          <w:bCs/>
          <w:color w:val="333333"/>
          <w:sz w:val="21"/>
          <w:szCs w:val="21"/>
          <w:shd w:val="clear" w:color="auto" w:fill="FFFFFF"/>
        </w:rPr>
        <w:t>VIP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万万没想到啊，没想到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上还有这等福利！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619375"/>
            <wp:effectExtent l="0" t="0" r="0" b="9525"/>
            <wp:docPr id="5" name="图片 5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szCs w:val="22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352675"/>
            <wp:effectExtent l="0" t="0" r="0" b="9525"/>
            <wp:docPr id="4" name="图片 4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百度云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尽管大部分链接已经失效，但是好资源还是有的。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543175"/>
            <wp:effectExtent l="0" t="0" r="0" b="9525"/>
            <wp:docPr id="3" name="图片 3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简历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没想到还有很多人把包含个人信息的如此重要的简历也放在了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上。搜索相关关键字</w:t>
      </w:r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resume</w:t>
      </w: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，简历，学历：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562225"/>
            <wp:effectExtent l="0" t="0" r="0" b="9525"/>
            <wp:docPr id="2" name="图片 2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shd w:val="clear" w:color="auto" w:fill="FFFFFF"/>
        </w:rPr>
        <w:t>其它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比如说有时候我需要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微信开放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平台的应用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AppID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（太懒，不想申请），于是搜索关键字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WXApi</w:t>
      </w:r>
      <w:proofErr w:type="spellEnd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registerApp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，出来很多：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552700"/>
            <wp:effectExtent l="0" t="0" r="0" b="0"/>
            <wp:docPr id="1" name="图片 1" descr="Github Hacking,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Hacking,goog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8A" w:rsidRPr="00FE5C8A" w:rsidRDefault="00FE5C8A" w:rsidP="00FE5C8A">
      <w:pPr>
        <w:spacing w:after="0" w:line="360" w:lineRule="atLeast"/>
        <w:ind w:left="16"/>
        <w:rPr>
          <w:rFonts w:ascii="微软雅黑" w:eastAsia="微软雅黑" w:hAnsi="微软雅黑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</w:rPr>
        <w:t> </w:t>
      </w:r>
    </w:p>
    <w:p w:rsidR="00FE5C8A" w:rsidRPr="00FE5C8A" w:rsidRDefault="00FE5C8A" w:rsidP="00FE5C8A">
      <w:pPr>
        <w:spacing w:before="140" w:after="140" w:line="360" w:lineRule="atLeast"/>
        <w:ind w:left="16"/>
        <w:rPr>
          <w:rFonts w:ascii="Calibri" w:eastAsia="宋体" w:hAnsi="Calibri" w:cs="宋体"/>
          <w:color w:val="333333"/>
          <w:sz w:val="21"/>
          <w:szCs w:val="21"/>
        </w:rPr>
      </w:pPr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总之，鉴于越来越多人开始使用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（</w:t>
      </w:r>
      <w:proofErr w:type="gramStart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非码农</w:t>
      </w:r>
      <w:proofErr w:type="gram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，比如说科学家，作家，音乐制作人，会计等职业），你可以在</w:t>
      </w:r>
      <w:proofErr w:type="spellStart"/>
      <w:r w:rsidRPr="00FE5C8A">
        <w:rPr>
          <w:rFonts w:ascii="Verdana" w:eastAsia="宋体" w:hAnsi="Verdana" w:cs="宋体"/>
          <w:color w:val="333333"/>
          <w:sz w:val="21"/>
          <w:szCs w:val="21"/>
          <w:shd w:val="clear" w:color="auto" w:fill="FFFFFF"/>
        </w:rPr>
        <w:t>Github</w:t>
      </w:r>
      <w:proofErr w:type="spellEnd"/>
      <w:r w:rsidRPr="00FE5C8A">
        <w:rPr>
          <w:rFonts w:ascii="微软雅黑" w:eastAsia="微软雅黑" w:hAnsi="微软雅黑" w:cs="宋体" w:hint="eastAsia"/>
          <w:color w:val="333333"/>
          <w:sz w:val="21"/>
          <w:szCs w:val="21"/>
          <w:shd w:val="clear" w:color="auto" w:fill="FFFFFF"/>
        </w:rPr>
        <w:t>搜的内容也越来越多，不仅仅是代码，简直什么都有，什么某人做的笔记啊，写的小说啊，自拍照啊，还有书籍，论文等，简直出乎意料。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szCs w:val="22"/>
        </w:rPr>
      </w:pPr>
      <w:r w:rsidRPr="00FE5C8A">
        <w:rPr>
          <w:rFonts w:ascii="Calibri" w:eastAsia="宋体" w:hAnsi="Calibri" w:cs="宋体"/>
          <w:szCs w:val="22"/>
        </w:rPr>
        <w:t> </w:t>
      </w:r>
    </w:p>
    <w:p w:rsidR="00FE5C8A" w:rsidRPr="00FE5C8A" w:rsidRDefault="00FE5C8A" w:rsidP="00FE5C8A">
      <w:pPr>
        <w:spacing w:after="0"/>
        <w:ind w:left="16"/>
        <w:rPr>
          <w:rFonts w:ascii="Calibri" w:eastAsia="宋体" w:hAnsi="Calibri" w:cs="宋体"/>
          <w:color w:val="595959"/>
          <w:sz w:val="18"/>
          <w:szCs w:val="18"/>
        </w:rPr>
      </w:pPr>
      <w:r w:rsidRPr="00FE5C8A">
        <w:rPr>
          <w:rFonts w:ascii="宋体" w:eastAsia="宋体" w:hAnsi="宋体" w:cs="宋体" w:hint="eastAsia"/>
          <w:color w:val="595959"/>
          <w:sz w:val="18"/>
          <w:szCs w:val="18"/>
        </w:rPr>
        <w:t>来自</w:t>
      </w:r>
      <w:r w:rsidRPr="00FE5C8A">
        <w:rPr>
          <w:rFonts w:ascii="Calibri" w:eastAsia="宋体" w:hAnsi="Calibri" w:cs="宋体"/>
          <w:color w:val="595959"/>
          <w:sz w:val="18"/>
          <w:szCs w:val="18"/>
        </w:rPr>
        <w:t xml:space="preserve"> &lt;</w:t>
      </w:r>
      <w:hyperlink r:id="rId26" w:history="1">
        <w:r w:rsidRPr="00FE5C8A">
          <w:rPr>
            <w:rFonts w:ascii="Calibri" w:eastAsia="宋体" w:hAnsi="Calibri" w:cs="宋体"/>
            <w:color w:val="0000FF"/>
            <w:sz w:val="18"/>
            <w:szCs w:val="18"/>
            <w:u w:val="single"/>
          </w:rPr>
          <w:t>http://www.cnblogs.com/dunitian/p/4715482.html</w:t>
        </w:r>
      </w:hyperlink>
      <w:r w:rsidRPr="00FE5C8A">
        <w:rPr>
          <w:rFonts w:ascii="Calibri" w:eastAsia="宋体" w:hAnsi="Calibri" w:cs="宋体"/>
          <w:color w:val="595959"/>
          <w:sz w:val="18"/>
          <w:szCs w:val="18"/>
        </w:rPr>
        <w:t xml:space="preserve">&gt; </w:t>
      </w:r>
    </w:p>
    <w:p w:rsidR="00FE5C8A" w:rsidRPr="00FE5C8A" w:rsidRDefault="00FE5C8A"/>
    <w:sectPr w:rsidR="00FE5C8A" w:rsidRPr="00FE5C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6476"/>
    <w:multiLevelType w:val="multilevel"/>
    <w:tmpl w:val="970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E5C8A"/>
    <w:rsid w:val="00296743"/>
    <w:rsid w:val="003252A6"/>
    <w:rsid w:val="00B52859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DF925-67DE-4717-8383-000B7D15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FE5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://www.cnblogs.com/dunitian/p/471548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EED6A6-706B-4911-864D-908F24C7D67F}"/>
      </w:docPartPr>
      <w:docPartBody>
        <w:p w:rsidR="0087225E" w:rsidRDefault="0087225E">
          <w:r w:rsidRPr="00FA5628">
            <w:rPr>
              <w:rStyle w:val="a3"/>
              <w:rFonts w:hint="eastAsia"/>
            </w:rPr>
            <w:t>[</w:t>
          </w:r>
          <w:r w:rsidRPr="00FA5628">
            <w:rPr>
              <w:rStyle w:val="a3"/>
              <w:rFonts w:hint="eastAsia"/>
            </w:rPr>
            <w:t>在此处输入文章标题</w:t>
          </w:r>
          <w:r w:rsidRPr="00FA562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CA"/>
    <w:rsid w:val="002B5AE8"/>
    <w:rsid w:val="002F1DCA"/>
    <w:rsid w:val="0087225E"/>
    <w:rsid w:val="00C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2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★Kali信息收集~ 1.Google Hacking + Github Hacking</PostTitle>
  <PostDate>2015-12-24T16:51:26Z</PostDate>
  <PostID>5074765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2015-12-24T16:50:00Z</dcterms:created>
  <dcterms:modified xsi:type="dcterms:W3CDTF">2015-12-24T16:55:00Z</dcterms:modified>
</cp:coreProperties>
</file>